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610F9" w:rsidRPr="0014023B" w:rsidRDefault="0014023B" w:rsidP="000B16B8">
      <w:pPr>
        <w:tabs>
          <w:tab w:val="left" w:pos="13380"/>
        </w:tabs>
        <w:spacing w:after="0" w:line="1320" w:lineRule="exact"/>
        <w:textAlignment w:val="center"/>
        <w:rPr>
          <w:rFonts w:ascii="教育部" w:eastAsia="教育部" w:hAnsi="細明體" w:cs="細明體" w:hint="eastAsia"/>
          <w:spacing w:val="-140"/>
          <w:sz w:val="116"/>
          <w:szCs w:val="116"/>
          <w:lang w:eastAsia="zh-TW"/>
        </w:rPr>
      </w:pPr>
      <w:bookmarkStart w:id="0" w:name="_GoBack"/>
      <w:bookmarkEnd w:id="0"/>
      <w:r w:rsidRPr="0014023B">
        <w:rPr>
          <w:rFonts w:ascii="教育部" w:eastAsia="教育部" w:hAnsi="細明體" w:cs="細明體" w:hint="eastAsia"/>
          <w:spacing w:val="-140"/>
          <w:sz w:val="116"/>
          <w:szCs w:val="116"/>
          <w:lang w:eastAsia="zh-TW"/>
        </w:rPr>
        <w:t>{content}</w:t>
      </w:r>
    </w:p>
    <w:p w:rsidR="00944370" w:rsidRPr="0014023B" w:rsidRDefault="00944370" w:rsidP="000B16B8">
      <w:pPr>
        <w:spacing w:after="0" w:line="1320" w:lineRule="exact"/>
        <w:textAlignment w:val="center"/>
        <w:rPr>
          <w:rFonts w:ascii="教育部" w:eastAsia="教育部" w:hAnsi="CXLiHK-Medium" w:cs="经典细隶书繁" w:hint="eastAsia"/>
          <w:spacing w:val="-140"/>
          <w:sz w:val="116"/>
          <w:szCs w:val="116"/>
        </w:rPr>
      </w:pPr>
    </w:p>
    <w:sectPr w:rsidR="00944370" w:rsidRPr="0014023B" w:rsidSect="000B16B8">
      <w:headerReference w:type="default" r:id="rId7"/>
      <w:pgSz w:w="11907" w:h="16839"/>
      <w:pgMar w:top="1707" w:right="567" w:bottom="1707" w:left="567" w:header="0" w:footer="0" w:gutter="0"/>
      <w:cols w:space="720"/>
      <w:docGrid w:type="snapToChars" w:linePitch="1340" w:charSpace="22896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0D1" w:rsidRDefault="00FE60D1">
      <w:r>
        <w:separator/>
      </w:r>
    </w:p>
  </w:endnote>
  <w:endnote w:type="continuationSeparator" w:id="0">
    <w:p w:rsidR="00FE60D1" w:rsidRDefault="00FE6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教育部">
    <w:panose1 w:val="02010609010101010101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XLiHK-Medium">
    <w:panose1 w:val="00000000000000000000"/>
    <w:charset w:val="88"/>
    <w:family w:val="modern"/>
    <w:notTrueType/>
    <w:pitch w:val="variable"/>
    <w:sig w:usb0="A00002FF" w:usb1="3ACFFD7A" w:usb2="00000016" w:usb3="00000000" w:csb0="00120005" w:csb1="00000000"/>
  </w:font>
  <w:font w:name="经典细隶书繁">
    <w:panose1 w:val="02010609000101010101"/>
    <w:charset w:val="86"/>
    <w:family w:val="modern"/>
    <w:pitch w:val="fixed"/>
    <w:sig w:usb0="A1002AEF" w:usb1="F9DF7CFB" w:usb2="0000001E" w:usb3="00000000" w:csb0="0004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0D1" w:rsidRDefault="00FE60D1">
      <w:r>
        <w:separator/>
      </w:r>
    </w:p>
  </w:footnote>
  <w:footnote w:type="continuationSeparator" w:id="0">
    <w:p w:rsidR="00FE60D1" w:rsidRDefault="00FE60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89D" w:rsidRDefault="00C22D2E" w:rsidP="004B2C73">
    <w:pPr>
      <w:pStyle w:val="a6"/>
    </w:pPr>
    <w:r>
      <w:rPr>
        <w:noProof/>
        <w:lang w:eastAsia="zh-TW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-10795</wp:posOffset>
              </wp:positionH>
              <wp:positionV relativeFrom="paragraph">
                <wp:posOffset>1096010</wp:posOffset>
              </wp:positionV>
              <wp:extent cx="6818630" cy="8435975"/>
              <wp:effectExtent l="8255" t="10160" r="12065" b="1206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18630" cy="8435975"/>
                        <a:chOff x="0" y="0"/>
                        <a:chExt cx="10738" cy="13285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28" cy="6648"/>
                          <a:chOff x="0" y="0"/>
                          <a:chExt cx="10728" cy="6648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362" cy="6648"/>
                            <a:chOff x="0" y="0"/>
                            <a:chExt cx="5364" cy="6649"/>
                          </a:xfrm>
                        </wpg:grpSpPr>
                        <wpg:grpSp>
                          <wpg:cNvPr id="4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0" y="1"/>
                              <a:ext cx="5364" cy="6648"/>
                              <a:chOff x="0" y="0"/>
                              <a:chExt cx="10707" cy="13384"/>
                            </a:xfrm>
                          </wpg:grpSpPr>
                          <wps:wsp>
                            <wps:cNvPr id="5" name="Line 5"/>
                            <wps:cNvCnPr/>
                            <wps:spPr bwMode="auto">
                              <a:xfrm>
                                <a:off x="0" y="1338"/>
                                <a:ext cx="107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Line 6"/>
                            <wps:cNvCnPr/>
                            <wps:spPr bwMode="auto">
                              <a:xfrm>
                                <a:off x="0" y="4015"/>
                                <a:ext cx="107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Line 7"/>
                            <wps:cNvCnPr/>
                            <wps:spPr bwMode="auto">
                              <a:xfrm>
                                <a:off x="0" y="6692"/>
                                <a:ext cx="107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Line 8"/>
                            <wps:cNvCnPr/>
                            <wps:spPr bwMode="auto">
                              <a:xfrm>
                                <a:off x="0" y="9369"/>
                                <a:ext cx="107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Line 9"/>
                            <wps:cNvCnPr/>
                            <wps:spPr bwMode="auto">
                              <a:xfrm>
                                <a:off x="0" y="12045"/>
                                <a:ext cx="107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Line 10"/>
                            <wps:cNvCnPr/>
                            <wps:spPr bwMode="auto">
                              <a:xfrm>
                                <a:off x="1338" y="0"/>
                                <a:ext cx="0" cy="133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Line 11"/>
                            <wps:cNvCnPr/>
                            <wps:spPr bwMode="auto">
                              <a:xfrm>
                                <a:off x="4015" y="0"/>
                                <a:ext cx="0" cy="133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Line 12"/>
                            <wps:cNvCnPr/>
                            <wps:spPr bwMode="auto">
                              <a:xfrm>
                                <a:off x="6692" y="0"/>
                                <a:ext cx="0" cy="133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Line 13"/>
                            <wps:cNvCnPr/>
                            <wps:spPr bwMode="auto">
                              <a:xfrm>
                                <a:off x="9369" y="0"/>
                                <a:ext cx="0" cy="133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Line 14"/>
                            <wps:cNvCnPr/>
                            <wps:spPr bwMode="auto">
                              <a:xfrm>
                                <a:off x="8030" y="0"/>
                                <a:ext cx="2677" cy="267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Line 15"/>
                            <wps:cNvCnPr/>
                            <wps:spPr bwMode="auto">
                              <a:xfrm flipV="1">
                                <a:off x="0" y="0"/>
                                <a:ext cx="2677" cy="267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Line 16"/>
                            <wps:cNvCnPr/>
                            <wps:spPr bwMode="auto">
                              <a:xfrm>
                                <a:off x="5353" y="0"/>
                                <a:ext cx="5354" cy="5353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Line 17"/>
                            <wps:cNvCnPr/>
                            <wps:spPr bwMode="auto">
                              <a:xfrm flipV="1">
                                <a:off x="0" y="0"/>
                                <a:ext cx="5353" cy="5353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Line 18"/>
                            <wps:cNvCnPr/>
                            <wps:spPr bwMode="auto">
                              <a:xfrm>
                                <a:off x="2677" y="0"/>
                                <a:ext cx="8030" cy="803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Line 19"/>
                            <wps:cNvCnPr/>
                            <wps:spPr bwMode="auto">
                              <a:xfrm flipV="1">
                                <a:off x="0" y="0"/>
                                <a:ext cx="8030" cy="803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Line 20"/>
                            <wps:cNvCnPr/>
                            <wps:spPr bwMode="auto">
                              <a:xfrm>
                                <a:off x="0" y="0"/>
                                <a:ext cx="10707" cy="1070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Line 21"/>
                            <wps:cNvCnPr/>
                            <wps:spPr bwMode="auto">
                              <a:xfrm flipV="1">
                                <a:off x="0" y="0"/>
                                <a:ext cx="10707" cy="1070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Line 22"/>
                            <wps:cNvCnPr/>
                            <wps:spPr bwMode="auto">
                              <a:xfrm>
                                <a:off x="0" y="2677"/>
                                <a:ext cx="10707" cy="1070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Line 23"/>
                            <wps:cNvCnPr/>
                            <wps:spPr bwMode="auto">
                              <a:xfrm flipV="1">
                                <a:off x="0" y="2677"/>
                                <a:ext cx="10707" cy="1070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Line 24"/>
                            <wps:cNvCnPr/>
                            <wps:spPr bwMode="auto">
                              <a:xfrm>
                                <a:off x="0" y="5353"/>
                                <a:ext cx="8030" cy="803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Line 25"/>
                            <wps:cNvCnPr/>
                            <wps:spPr bwMode="auto">
                              <a:xfrm flipV="1">
                                <a:off x="2677" y="5353"/>
                                <a:ext cx="8030" cy="803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Line 26"/>
                            <wps:cNvCnPr/>
                            <wps:spPr bwMode="auto">
                              <a:xfrm>
                                <a:off x="0" y="8030"/>
                                <a:ext cx="5353" cy="535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Line 27"/>
                            <wps:cNvCnPr/>
                            <wps:spPr bwMode="auto">
                              <a:xfrm flipV="1">
                                <a:off x="5353" y="8030"/>
                                <a:ext cx="5354" cy="535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Line 28"/>
                            <wps:cNvCnPr/>
                            <wps:spPr bwMode="auto">
                              <a:xfrm>
                                <a:off x="0" y="10707"/>
                                <a:ext cx="2677" cy="267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" name="Line 29"/>
                            <wps:cNvCnPr/>
                            <wps:spPr bwMode="auto">
                              <a:xfrm flipV="1">
                                <a:off x="8030" y="10707"/>
                                <a:ext cx="2677" cy="267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0" name="AutoShape 30"/>
                          <wps:cNvCnPr/>
                          <wps:spPr bwMode="auto">
                            <a:xfrm>
                              <a:off x="0" y="0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AutoShape 31"/>
                          <wps:cNvCnPr/>
                          <wps:spPr bwMode="auto">
                            <a:xfrm>
                              <a:off x="5362" y="0"/>
                              <a:ext cx="1" cy="6648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AutoShape 32"/>
                          <wps:cNvCnPr/>
                          <wps:spPr bwMode="auto">
                            <a:xfrm>
                              <a:off x="0" y="6648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AutoShape 33"/>
                          <wps:cNvCnPr/>
                          <wps:spPr bwMode="auto">
                            <a:xfrm>
                              <a:off x="0" y="0"/>
                              <a:ext cx="6" cy="6622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AutoShape 34"/>
                          <wps:cNvCnPr/>
                          <wps:spPr bwMode="auto">
                            <a:xfrm flipV="1">
                              <a:off x="0" y="1329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AutoShape 35"/>
                          <wps:cNvCnPr/>
                          <wps:spPr bwMode="auto">
                            <a:xfrm>
                              <a:off x="0" y="2659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AutoShape 36"/>
                          <wps:cNvCnPr/>
                          <wps:spPr bwMode="auto">
                            <a:xfrm>
                              <a:off x="0" y="3989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AutoShape 37"/>
                          <wps:cNvCnPr/>
                          <wps:spPr bwMode="auto">
                            <a:xfrm flipV="1">
                              <a:off x="0" y="5318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AutoShape 38"/>
                          <wps:cNvCnPr/>
                          <wps:spPr bwMode="auto">
                            <a:xfrm flipH="1">
                              <a:off x="1340" y="1"/>
                              <a:ext cx="1" cy="6646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AutoShape 39"/>
                          <wps:cNvCnPr/>
                          <wps:spPr bwMode="auto">
                            <a:xfrm>
                              <a:off x="2681" y="1"/>
                              <a:ext cx="1" cy="6646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AutoShape 40"/>
                          <wps:cNvCnPr/>
                          <wps:spPr bwMode="auto">
                            <a:xfrm>
                              <a:off x="4023" y="1"/>
                              <a:ext cx="1" cy="6646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1" name="Group 41"/>
                        <wpg:cNvGrpSpPr>
                          <a:grpSpLocks/>
                        </wpg:cNvGrpSpPr>
                        <wpg:grpSpPr bwMode="auto">
                          <a:xfrm>
                            <a:off x="5366" y="0"/>
                            <a:ext cx="5362" cy="6648"/>
                            <a:chOff x="0" y="0"/>
                            <a:chExt cx="5364" cy="6649"/>
                          </a:xfrm>
                        </wpg:grpSpPr>
                        <wpg:grpSp>
                          <wpg:cNvPr id="42" name="Group 42"/>
                          <wpg:cNvGrpSpPr>
                            <a:grpSpLocks/>
                          </wpg:cNvGrpSpPr>
                          <wpg:grpSpPr bwMode="auto">
                            <a:xfrm>
                              <a:off x="0" y="1"/>
                              <a:ext cx="5364" cy="6648"/>
                              <a:chOff x="0" y="0"/>
                              <a:chExt cx="10707" cy="13384"/>
                            </a:xfrm>
                          </wpg:grpSpPr>
                          <wps:wsp>
                            <wps:cNvPr id="43" name="Line 43"/>
                            <wps:cNvCnPr/>
                            <wps:spPr bwMode="auto">
                              <a:xfrm>
                                <a:off x="0" y="1338"/>
                                <a:ext cx="107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Line 44"/>
                            <wps:cNvCnPr/>
                            <wps:spPr bwMode="auto">
                              <a:xfrm>
                                <a:off x="0" y="4015"/>
                                <a:ext cx="107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Line 45"/>
                            <wps:cNvCnPr/>
                            <wps:spPr bwMode="auto">
                              <a:xfrm>
                                <a:off x="0" y="6692"/>
                                <a:ext cx="107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" name="Line 46"/>
                            <wps:cNvCnPr/>
                            <wps:spPr bwMode="auto">
                              <a:xfrm>
                                <a:off x="0" y="9369"/>
                                <a:ext cx="107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" name="Line 47"/>
                            <wps:cNvCnPr/>
                            <wps:spPr bwMode="auto">
                              <a:xfrm>
                                <a:off x="0" y="12045"/>
                                <a:ext cx="107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" name="Line 48"/>
                            <wps:cNvCnPr/>
                            <wps:spPr bwMode="auto">
                              <a:xfrm>
                                <a:off x="1338" y="0"/>
                                <a:ext cx="0" cy="133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" name="Line 49"/>
                            <wps:cNvCnPr/>
                            <wps:spPr bwMode="auto">
                              <a:xfrm>
                                <a:off x="4015" y="0"/>
                                <a:ext cx="0" cy="133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" name="Line 50"/>
                            <wps:cNvCnPr/>
                            <wps:spPr bwMode="auto">
                              <a:xfrm>
                                <a:off x="6692" y="0"/>
                                <a:ext cx="0" cy="133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" name="Line 51"/>
                            <wps:cNvCnPr/>
                            <wps:spPr bwMode="auto">
                              <a:xfrm>
                                <a:off x="9369" y="0"/>
                                <a:ext cx="0" cy="1338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" name="Line 52"/>
                            <wps:cNvCnPr/>
                            <wps:spPr bwMode="auto">
                              <a:xfrm>
                                <a:off x="8030" y="0"/>
                                <a:ext cx="2677" cy="267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" name="Line 53"/>
                            <wps:cNvCnPr/>
                            <wps:spPr bwMode="auto">
                              <a:xfrm flipV="1">
                                <a:off x="0" y="0"/>
                                <a:ext cx="2677" cy="267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" name="Line 54"/>
                            <wps:cNvCnPr/>
                            <wps:spPr bwMode="auto">
                              <a:xfrm>
                                <a:off x="5353" y="0"/>
                                <a:ext cx="5354" cy="5353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" name="Line 55"/>
                            <wps:cNvCnPr/>
                            <wps:spPr bwMode="auto">
                              <a:xfrm flipV="1">
                                <a:off x="0" y="0"/>
                                <a:ext cx="5353" cy="5353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" name="Line 56"/>
                            <wps:cNvCnPr/>
                            <wps:spPr bwMode="auto">
                              <a:xfrm>
                                <a:off x="2677" y="0"/>
                                <a:ext cx="8030" cy="803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" name="Line 57"/>
                            <wps:cNvCnPr/>
                            <wps:spPr bwMode="auto">
                              <a:xfrm flipV="1">
                                <a:off x="0" y="0"/>
                                <a:ext cx="8030" cy="803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" name="Line 58"/>
                            <wps:cNvCnPr/>
                            <wps:spPr bwMode="auto">
                              <a:xfrm>
                                <a:off x="0" y="0"/>
                                <a:ext cx="10707" cy="1070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" name="Line 59"/>
                            <wps:cNvCnPr/>
                            <wps:spPr bwMode="auto">
                              <a:xfrm flipV="1">
                                <a:off x="0" y="0"/>
                                <a:ext cx="10707" cy="1070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" name="Line 60"/>
                            <wps:cNvCnPr/>
                            <wps:spPr bwMode="auto">
                              <a:xfrm>
                                <a:off x="0" y="2677"/>
                                <a:ext cx="10707" cy="1070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" name="Line 61"/>
                            <wps:cNvCnPr/>
                            <wps:spPr bwMode="auto">
                              <a:xfrm flipV="1">
                                <a:off x="0" y="2677"/>
                                <a:ext cx="10707" cy="1070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" name="Line 62"/>
                            <wps:cNvCnPr/>
                            <wps:spPr bwMode="auto">
                              <a:xfrm>
                                <a:off x="0" y="5353"/>
                                <a:ext cx="8030" cy="803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" name="Line 63"/>
                            <wps:cNvCnPr/>
                            <wps:spPr bwMode="auto">
                              <a:xfrm flipV="1">
                                <a:off x="2677" y="5353"/>
                                <a:ext cx="8030" cy="803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" name="Line 64"/>
                            <wps:cNvCnPr/>
                            <wps:spPr bwMode="auto">
                              <a:xfrm>
                                <a:off x="0" y="8030"/>
                                <a:ext cx="5353" cy="535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" name="Line 65"/>
                            <wps:cNvCnPr/>
                            <wps:spPr bwMode="auto">
                              <a:xfrm flipV="1">
                                <a:off x="5353" y="8030"/>
                                <a:ext cx="5354" cy="535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" name="Line 66"/>
                            <wps:cNvCnPr/>
                            <wps:spPr bwMode="auto">
                              <a:xfrm>
                                <a:off x="0" y="10707"/>
                                <a:ext cx="2677" cy="267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" name="Line 67"/>
                            <wps:cNvCnPr/>
                            <wps:spPr bwMode="auto">
                              <a:xfrm flipV="1">
                                <a:off x="8030" y="10707"/>
                                <a:ext cx="2677" cy="267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339966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8" name="AutoShape 68"/>
                          <wps:cNvCnPr/>
                          <wps:spPr bwMode="auto">
                            <a:xfrm>
                              <a:off x="0" y="0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AutoShape 69"/>
                          <wps:cNvCnPr/>
                          <wps:spPr bwMode="auto">
                            <a:xfrm>
                              <a:off x="5362" y="0"/>
                              <a:ext cx="1" cy="6648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AutoShape 70"/>
                          <wps:cNvCnPr/>
                          <wps:spPr bwMode="auto">
                            <a:xfrm>
                              <a:off x="0" y="6648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AutoShape 71"/>
                          <wps:cNvCnPr/>
                          <wps:spPr bwMode="auto">
                            <a:xfrm flipV="1">
                              <a:off x="0" y="1329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AutoShape 72"/>
                          <wps:cNvCnPr/>
                          <wps:spPr bwMode="auto">
                            <a:xfrm>
                              <a:off x="0" y="2659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AutoShape 73"/>
                          <wps:cNvCnPr/>
                          <wps:spPr bwMode="auto">
                            <a:xfrm>
                              <a:off x="0" y="3989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AutoShape 74"/>
                          <wps:cNvCnPr/>
                          <wps:spPr bwMode="auto">
                            <a:xfrm flipV="1">
                              <a:off x="0" y="5318"/>
                              <a:ext cx="5362" cy="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AutoShape 75"/>
                          <wps:cNvCnPr/>
                          <wps:spPr bwMode="auto">
                            <a:xfrm flipH="1">
                              <a:off x="1340" y="1"/>
                              <a:ext cx="1" cy="6646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AutoShape 76"/>
                          <wps:cNvCnPr/>
                          <wps:spPr bwMode="auto">
                            <a:xfrm>
                              <a:off x="2681" y="1"/>
                              <a:ext cx="1" cy="6646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AutoShape 77"/>
                          <wps:cNvCnPr/>
                          <wps:spPr bwMode="auto">
                            <a:xfrm>
                              <a:off x="4023" y="1"/>
                              <a:ext cx="1" cy="6646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g:grpSp>
                      <wpg:cNvPr id="78" name="Group 78"/>
                      <wpg:cNvGrpSpPr>
                        <a:grpSpLocks/>
                      </wpg:cNvGrpSpPr>
                      <wpg:grpSpPr bwMode="auto">
                        <a:xfrm>
                          <a:off x="0" y="6635"/>
                          <a:ext cx="10739" cy="6650"/>
                          <a:chOff x="0" y="0"/>
                          <a:chExt cx="10739" cy="6650"/>
                        </a:xfrm>
                      </wpg:grpSpPr>
                      <wpg:grpSp>
                        <wpg:cNvPr id="79" name="Group 79"/>
                        <wpg:cNvGrpSpPr>
                          <a:grpSpLocks/>
                        </wpg:cNvGrpSpPr>
                        <wpg:grpSpPr bwMode="auto">
                          <a:xfrm>
                            <a:off x="14" y="0"/>
                            <a:ext cx="5360" cy="6646"/>
                            <a:chOff x="0" y="0"/>
                            <a:chExt cx="10707" cy="13384"/>
                          </a:xfrm>
                        </wpg:grpSpPr>
                        <wps:wsp>
                          <wps:cNvPr id="80" name="Line 80"/>
                          <wps:cNvCnPr/>
                          <wps:spPr bwMode="auto">
                            <a:xfrm>
                              <a:off x="0" y="1338"/>
                              <a:ext cx="10707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81"/>
                          <wps:cNvCnPr/>
                          <wps:spPr bwMode="auto">
                            <a:xfrm>
                              <a:off x="0" y="4015"/>
                              <a:ext cx="10707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82"/>
                          <wps:cNvCnPr/>
                          <wps:spPr bwMode="auto">
                            <a:xfrm>
                              <a:off x="0" y="6692"/>
                              <a:ext cx="10707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83"/>
                          <wps:cNvCnPr/>
                          <wps:spPr bwMode="auto">
                            <a:xfrm>
                              <a:off x="0" y="9369"/>
                              <a:ext cx="10707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84"/>
                          <wps:cNvCnPr/>
                          <wps:spPr bwMode="auto">
                            <a:xfrm>
                              <a:off x="0" y="12045"/>
                              <a:ext cx="10707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Line 85"/>
                          <wps:cNvCnPr/>
                          <wps:spPr bwMode="auto">
                            <a:xfrm>
                              <a:off x="1338" y="0"/>
                              <a:ext cx="0" cy="1338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Line 86"/>
                          <wps:cNvCnPr/>
                          <wps:spPr bwMode="auto">
                            <a:xfrm>
                              <a:off x="4015" y="0"/>
                              <a:ext cx="0" cy="1338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Line 87"/>
                          <wps:cNvCnPr/>
                          <wps:spPr bwMode="auto">
                            <a:xfrm>
                              <a:off x="6692" y="0"/>
                              <a:ext cx="0" cy="1338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Line 88"/>
                          <wps:cNvCnPr/>
                          <wps:spPr bwMode="auto">
                            <a:xfrm>
                              <a:off x="9369" y="0"/>
                              <a:ext cx="0" cy="1338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Line 89"/>
                          <wps:cNvCnPr/>
                          <wps:spPr bwMode="auto">
                            <a:xfrm>
                              <a:off x="8030" y="0"/>
                              <a:ext cx="2677" cy="267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Line 90"/>
                          <wps:cNvCnPr/>
                          <wps:spPr bwMode="auto">
                            <a:xfrm flipV="1">
                              <a:off x="0" y="0"/>
                              <a:ext cx="2677" cy="267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Line 91"/>
                          <wps:cNvCnPr/>
                          <wps:spPr bwMode="auto">
                            <a:xfrm>
                              <a:off x="5353" y="0"/>
                              <a:ext cx="5354" cy="5353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Line 92"/>
                          <wps:cNvCnPr/>
                          <wps:spPr bwMode="auto">
                            <a:xfrm flipV="1">
                              <a:off x="0" y="0"/>
                              <a:ext cx="5353" cy="5353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Line 93"/>
                          <wps:cNvCnPr/>
                          <wps:spPr bwMode="auto">
                            <a:xfrm>
                              <a:off x="2677" y="0"/>
                              <a:ext cx="8030" cy="803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Line 94"/>
                          <wps:cNvCnPr/>
                          <wps:spPr bwMode="auto">
                            <a:xfrm flipV="1">
                              <a:off x="0" y="0"/>
                              <a:ext cx="8030" cy="803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Line 95"/>
                          <wps:cNvCnPr/>
                          <wps:spPr bwMode="auto">
                            <a:xfrm>
                              <a:off x="0" y="0"/>
                              <a:ext cx="10707" cy="1070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Line 96"/>
                          <wps:cNvCnPr/>
                          <wps:spPr bwMode="auto">
                            <a:xfrm flipV="1">
                              <a:off x="0" y="0"/>
                              <a:ext cx="10707" cy="1070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" name="Line 97"/>
                          <wps:cNvCnPr/>
                          <wps:spPr bwMode="auto">
                            <a:xfrm>
                              <a:off x="0" y="2677"/>
                              <a:ext cx="10707" cy="1070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" name="Line 98"/>
                          <wps:cNvCnPr/>
                          <wps:spPr bwMode="auto">
                            <a:xfrm flipV="1">
                              <a:off x="0" y="2677"/>
                              <a:ext cx="10707" cy="1070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" name="Line 99"/>
                          <wps:cNvCnPr/>
                          <wps:spPr bwMode="auto">
                            <a:xfrm>
                              <a:off x="0" y="5353"/>
                              <a:ext cx="8030" cy="803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" name="Line 100"/>
                          <wps:cNvCnPr/>
                          <wps:spPr bwMode="auto">
                            <a:xfrm flipV="1">
                              <a:off x="2677" y="5353"/>
                              <a:ext cx="8030" cy="803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Line 101"/>
                          <wps:cNvCnPr/>
                          <wps:spPr bwMode="auto">
                            <a:xfrm>
                              <a:off x="0" y="8030"/>
                              <a:ext cx="5353" cy="53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" name="Line 102"/>
                          <wps:cNvCnPr/>
                          <wps:spPr bwMode="auto">
                            <a:xfrm flipV="1">
                              <a:off x="5353" y="8030"/>
                              <a:ext cx="5354" cy="53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" name="Line 103"/>
                          <wps:cNvCnPr/>
                          <wps:spPr bwMode="auto">
                            <a:xfrm>
                              <a:off x="0" y="10707"/>
                              <a:ext cx="2677" cy="267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Line 104"/>
                          <wps:cNvCnPr/>
                          <wps:spPr bwMode="auto">
                            <a:xfrm flipV="1">
                              <a:off x="8030" y="10707"/>
                              <a:ext cx="2677" cy="267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5" name="AutoShape 105"/>
                        <wps:cNvCnPr/>
                        <wps:spPr bwMode="auto">
                          <a:xfrm>
                            <a:off x="5360" y="5"/>
                            <a:ext cx="1" cy="664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AutoShape 106"/>
                        <wps:cNvCnPr/>
                        <wps:spPr bwMode="auto">
                          <a:xfrm>
                            <a:off x="0" y="6650"/>
                            <a:ext cx="5360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AutoShape 107"/>
                        <wps:cNvCnPr/>
                        <wps:spPr bwMode="auto">
                          <a:xfrm>
                            <a:off x="0" y="5"/>
                            <a:ext cx="4" cy="662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AutoShape 108"/>
                        <wps:cNvCnPr/>
                        <wps:spPr bwMode="auto">
                          <a:xfrm flipV="1">
                            <a:off x="0" y="1333"/>
                            <a:ext cx="5360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AutoShape 109"/>
                        <wps:cNvCnPr/>
                        <wps:spPr bwMode="auto">
                          <a:xfrm>
                            <a:off x="1" y="2662"/>
                            <a:ext cx="5359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AutoShape 110"/>
                        <wps:cNvCnPr/>
                        <wps:spPr bwMode="auto">
                          <a:xfrm>
                            <a:off x="1" y="3991"/>
                            <a:ext cx="5359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AutoShape 111"/>
                        <wps:cNvCnPr/>
                        <wps:spPr bwMode="auto">
                          <a:xfrm flipV="1">
                            <a:off x="0" y="5321"/>
                            <a:ext cx="5360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AutoShape 112"/>
                        <wps:cNvCnPr/>
                        <wps:spPr bwMode="auto">
                          <a:xfrm flipH="1">
                            <a:off x="1340" y="5"/>
                            <a:ext cx="2" cy="664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AutoShape 113"/>
                        <wps:cNvCnPr/>
                        <wps:spPr bwMode="auto">
                          <a:xfrm>
                            <a:off x="2680" y="4"/>
                            <a:ext cx="1" cy="664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AutoShape 114"/>
                        <wps:cNvCnPr/>
                        <wps:spPr bwMode="auto">
                          <a:xfrm>
                            <a:off x="4020" y="5"/>
                            <a:ext cx="1" cy="664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5" name="Group 115"/>
                        <wpg:cNvGrpSpPr>
                          <a:grpSpLocks/>
                        </wpg:cNvGrpSpPr>
                        <wpg:grpSpPr bwMode="auto">
                          <a:xfrm>
                            <a:off x="5379" y="0"/>
                            <a:ext cx="5360" cy="6646"/>
                            <a:chOff x="0" y="0"/>
                            <a:chExt cx="10707" cy="13384"/>
                          </a:xfrm>
                        </wpg:grpSpPr>
                        <wps:wsp>
                          <wps:cNvPr id="116" name="Line 116"/>
                          <wps:cNvCnPr/>
                          <wps:spPr bwMode="auto">
                            <a:xfrm>
                              <a:off x="0" y="1338"/>
                              <a:ext cx="10707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Line 117"/>
                          <wps:cNvCnPr/>
                          <wps:spPr bwMode="auto">
                            <a:xfrm>
                              <a:off x="0" y="4015"/>
                              <a:ext cx="10707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Line 118"/>
                          <wps:cNvCnPr/>
                          <wps:spPr bwMode="auto">
                            <a:xfrm>
                              <a:off x="0" y="6692"/>
                              <a:ext cx="10707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Line 119"/>
                          <wps:cNvCnPr/>
                          <wps:spPr bwMode="auto">
                            <a:xfrm>
                              <a:off x="0" y="9369"/>
                              <a:ext cx="10707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Line 120"/>
                          <wps:cNvCnPr/>
                          <wps:spPr bwMode="auto">
                            <a:xfrm>
                              <a:off x="0" y="12045"/>
                              <a:ext cx="10707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1" name="Line 121"/>
                          <wps:cNvCnPr/>
                          <wps:spPr bwMode="auto">
                            <a:xfrm>
                              <a:off x="1338" y="0"/>
                              <a:ext cx="0" cy="1338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Line 122"/>
                          <wps:cNvCnPr/>
                          <wps:spPr bwMode="auto">
                            <a:xfrm>
                              <a:off x="4015" y="0"/>
                              <a:ext cx="0" cy="1338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Line 123"/>
                          <wps:cNvCnPr/>
                          <wps:spPr bwMode="auto">
                            <a:xfrm>
                              <a:off x="6692" y="0"/>
                              <a:ext cx="0" cy="1338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Line 124"/>
                          <wps:cNvCnPr/>
                          <wps:spPr bwMode="auto">
                            <a:xfrm>
                              <a:off x="9369" y="0"/>
                              <a:ext cx="0" cy="1338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5" name="Line 125"/>
                          <wps:cNvCnPr/>
                          <wps:spPr bwMode="auto">
                            <a:xfrm>
                              <a:off x="8030" y="0"/>
                              <a:ext cx="2677" cy="267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6" name="Line 126"/>
                          <wps:cNvCnPr/>
                          <wps:spPr bwMode="auto">
                            <a:xfrm flipV="1">
                              <a:off x="0" y="0"/>
                              <a:ext cx="2677" cy="267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7" name="Line 127"/>
                          <wps:cNvCnPr/>
                          <wps:spPr bwMode="auto">
                            <a:xfrm>
                              <a:off x="5353" y="0"/>
                              <a:ext cx="5354" cy="5353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Line 128"/>
                          <wps:cNvCnPr/>
                          <wps:spPr bwMode="auto">
                            <a:xfrm flipV="1">
                              <a:off x="0" y="0"/>
                              <a:ext cx="5353" cy="5353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Line 129"/>
                          <wps:cNvCnPr/>
                          <wps:spPr bwMode="auto">
                            <a:xfrm>
                              <a:off x="2677" y="0"/>
                              <a:ext cx="8030" cy="803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0" name="Line 130"/>
                          <wps:cNvCnPr/>
                          <wps:spPr bwMode="auto">
                            <a:xfrm flipV="1">
                              <a:off x="0" y="0"/>
                              <a:ext cx="8030" cy="803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" name="Line 131"/>
                          <wps:cNvCnPr/>
                          <wps:spPr bwMode="auto">
                            <a:xfrm>
                              <a:off x="0" y="0"/>
                              <a:ext cx="10707" cy="1070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" name="Line 132"/>
                          <wps:cNvCnPr/>
                          <wps:spPr bwMode="auto">
                            <a:xfrm flipV="1">
                              <a:off x="0" y="0"/>
                              <a:ext cx="10707" cy="1070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Line 133"/>
                          <wps:cNvCnPr/>
                          <wps:spPr bwMode="auto">
                            <a:xfrm>
                              <a:off x="0" y="2677"/>
                              <a:ext cx="10707" cy="1070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Line 134"/>
                          <wps:cNvCnPr/>
                          <wps:spPr bwMode="auto">
                            <a:xfrm flipV="1">
                              <a:off x="0" y="2677"/>
                              <a:ext cx="10707" cy="1070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Line 135"/>
                          <wps:cNvCnPr/>
                          <wps:spPr bwMode="auto">
                            <a:xfrm>
                              <a:off x="0" y="5353"/>
                              <a:ext cx="8030" cy="803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Line 136"/>
                          <wps:cNvCnPr/>
                          <wps:spPr bwMode="auto">
                            <a:xfrm flipV="1">
                              <a:off x="2677" y="5353"/>
                              <a:ext cx="8030" cy="803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Line 137"/>
                          <wps:cNvCnPr/>
                          <wps:spPr bwMode="auto">
                            <a:xfrm>
                              <a:off x="0" y="8030"/>
                              <a:ext cx="5353" cy="53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Line 138"/>
                          <wps:cNvCnPr/>
                          <wps:spPr bwMode="auto">
                            <a:xfrm flipV="1">
                              <a:off x="5353" y="8030"/>
                              <a:ext cx="5354" cy="53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Line 139"/>
                          <wps:cNvCnPr/>
                          <wps:spPr bwMode="auto">
                            <a:xfrm>
                              <a:off x="0" y="10707"/>
                              <a:ext cx="2677" cy="267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" name="Line 140"/>
                          <wps:cNvCnPr/>
                          <wps:spPr bwMode="auto">
                            <a:xfrm flipV="1">
                              <a:off x="8030" y="10707"/>
                              <a:ext cx="2677" cy="267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339966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1" name="AutoShape 141"/>
                        <wps:cNvCnPr/>
                        <wps:spPr bwMode="auto">
                          <a:xfrm>
                            <a:off x="10726" y="5"/>
                            <a:ext cx="1" cy="664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AutoShape 142"/>
                        <wps:cNvCnPr/>
                        <wps:spPr bwMode="auto">
                          <a:xfrm>
                            <a:off x="5366" y="6650"/>
                            <a:ext cx="5360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AutoShape 143"/>
                        <wps:cNvCnPr/>
                        <wps:spPr bwMode="auto">
                          <a:xfrm flipV="1">
                            <a:off x="5366" y="1333"/>
                            <a:ext cx="5360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AutoShape 144"/>
                        <wps:cNvCnPr/>
                        <wps:spPr bwMode="auto">
                          <a:xfrm>
                            <a:off x="5367" y="2662"/>
                            <a:ext cx="5359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AutoShape 145"/>
                        <wps:cNvCnPr/>
                        <wps:spPr bwMode="auto">
                          <a:xfrm>
                            <a:off x="5367" y="3991"/>
                            <a:ext cx="5359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AutoShape 146"/>
                        <wps:cNvCnPr/>
                        <wps:spPr bwMode="auto">
                          <a:xfrm flipV="1">
                            <a:off x="5366" y="5321"/>
                            <a:ext cx="5360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AutoShape 147"/>
                        <wps:cNvCnPr/>
                        <wps:spPr bwMode="auto">
                          <a:xfrm flipH="1">
                            <a:off x="6706" y="5"/>
                            <a:ext cx="2" cy="664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AutoShape 148"/>
                        <wps:cNvCnPr/>
                        <wps:spPr bwMode="auto">
                          <a:xfrm>
                            <a:off x="8046" y="4"/>
                            <a:ext cx="1" cy="664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AutoShape 149"/>
                        <wps:cNvCnPr/>
                        <wps:spPr bwMode="auto">
                          <a:xfrm>
                            <a:off x="9386" y="5"/>
                            <a:ext cx="1" cy="664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.85pt;margin-top:86.3pt;width:536.9pt;height:664.25pt;z-index:251657728" coordsize="10738,13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">
              <v:group id="Group 2" o:spid="_x0000_s1027" style="position:absolute;width:10728;height:6648" coordsize="10728,66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group id="Group 3" o:spid="_x0000_s1028" style="position:absolute;width:5362;height:6648" coordsize="5364,66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group id="Group 4" o:spid="_x0000_s1029" style="position:absolute;top:1;width:5364;height:6648" coordsize="10707,13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line id="Line 5" o:spid="_x0000_s1030" style="position:absolute;visibility:visible;mso-wrap-style:square" from="0,1338" to="10707,1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DhNcAAAADaAAAADwAAAGRycy9kb3ducmV2LnhtbESPQWvCQBSE7wX/w/KE3poXhYqkWcVa&#10;hBS8mErPj+xrEpp9G7LbGP+9WxA8DjPzDZNvJ9upkQffOtGwSFJQLJUzrdQazl+HlzUoH0gMdU5Y&#10;w5U9bDezp5wy4y5y4rEMtYoQ8RlpaELoM0RfNWzJJ65nid6PGyyFKIcazUCXCLcdLtN0hZZaiQsN&#10;9bxvuPot/6yG5ef7R+BajuJxd8DzNxY0otbP82n3BirwFB7he7swGl7h/0q8Abi5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Ow4TXAAAAA2gAAAA8AAAAAAAAAAAAAAAAA&#10;oQIAAGRycy9kb3ducmV2LnhtbFBLBQYAAAAABAAEAPkAAACOAwAAAAA=&#10;" strokecolor="#396" strokeweight=".5pt">
                      <v:stroke dashstyle="dash"/>
                    </v:line>
                    <v:line id="Line 6" o:spid="_x0000_s1031" style="position:absolute;visibility:visible;mso-wrap-style:square" from="0,4015" to="10707,4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J/QsAAAADaAAAADwAAAGRycy9kb3ducmV2LnhtbESPQWvCQBSE74X+h+UJ3uqLHkKJrqIW&#10;IYKXpuL5kX0mwezbkN0m6b93C4Ueh5n5htnsJtuqgXvfONGwXCSgWEpnGqk0XL9Ob++gfCAx1Dph&#10;DT/sYbd9fdlQZtwonzwUoVIRIj4jDXUIXYboy5ot+YXrWKJ3d72lEGVfoelpjHDb4ipJUrTUSFyo&#10;qeNjzeWj+LYaVufDR+BKLuJxf8LrDXMaUOv5bNqvQQWewn/4r50bDSn8Xok3AL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Nif0LAAAAA2gAAAA8AAAAAAAAAAAAAAAAA&#10;oQIAAGRycy9kb3ducmV2LnhtbFBLBQYAAAAABAAEAPkAAACOAwAAAAA=&#10;" strokecolor="#396" strokeweight=".5pt">
                      <v:stroke dashstyle="dash"/>
                    </v:line>
                    <v:line id="Line 7" o:spid="_x0000_s1032" style="position:absolute;visibility:visible;mso-wrap-style:square" from="0,6692" to="10707,6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7a2cAAAADaAAAADwAAAGRycy9kb3ducmV2LnhtbESPQWvCQBSE7wX/w/KE3poXPVRJs4q1&#10;CCl4MZWeH9nXJDT7NmS3Mf57tyB4HGbmGybfTrZTIw++daJhkaSgWCpnWqk1nL8OL2tQPpAY6pyw&#10;hit72G5mTzllxl3kxGMZahUh4jPS0ITQZ4i+atiST1zPEr0fN1gKUQ41moEuEW47XKbpK1pqJS40&#10;1PO+4eq3/LMalp/vH4FrOYrH3QHP31jQiFo/z6fdG6jAU3iE7+3CaFjB/5V4A3Bz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wu2tnAAAAA2gAAAA8AAAAAAAAAAAAAAAAA&#10;oQIAAGRycy9kb3ducmV2LnhtbFBLBQYAAAAABAAEAPkAAACOAwAAAAA=&#10;" strokecolor="#396" strokeweight=".5pt">
                      <v:stroke dashstyle="dash"/>
                    </v:line>
                    <v:line id="Line 8" o:spid="_x0000_s1033" style="position:absolute;visibility:visible;mso-wrap-style:square" from="0,9369" to="10707,9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FOq70AAADaAAAADwAAAGRycy9kb3ducmV2LnhtbERPTWuDQBC9F/Iflin01oz1EIrNJpgE&#10;wUAvtdLz4E5V6s6Ku1Hz77uHQo+P970/rnZQM0++d6LhZZuAYmmc6aXVUH8Wz6+gfCAxNDhhDXf2&#10;cDxsHvaUGbfIB89VaFUMEZ+Rhi6EMUP0TceW/NaNLJH7dpOlEOHUoploieF2wDRJdmipl9jQ0cjn&#10;jpuf6mY1pNfTJXAr7+IxL7D+wpJm1Prpcc3fQAVew7/4z10aDXFrvBJvAB5+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2xTqu9AAAA2gAAAA8AAAAAAAAAAAAAAAAAoQIA&#10;AGRycy9kb3ducmV2LnhtbFBLBQYAAAAABAAEAPkAAACLAwAAAAA=&#10;" strokecolor="#396" strokeweight=".5pt">
                      <v:stroke dashstyle="dash"/>
                    </v:line>
                    <v:line id="Line 9" o:spid="_x0000_s1034" style="position:absolute;visibility:visible;mso-wrap-style:square" from="0,12045" to="10707,12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3rMMAAAADaAAAADwAAAGRycy9kb3ducmV2LnhtbESPQWvCQBSE7wX/w/KE3poXPRRNs4q1&#10;CCl4MZWeH9nXJDT7NmS3Mf57tyB4HGbmGybfTrZTIw++daJhkaSgWCpnWqk1nL8OLytQPpAY6pyw&#10;hit72G5mTzllxl3kxGMZahUh4jPS0ITQZ4i+atiST1zPEr0fN1gKUQ41moEuEW47XKbpK1pqJS40&#10;1PO+4eq3/LMalp/vH4FrOYrH3QHP31jQiFo/z6fdG6jAU3iE7+3CaFjD/5V4A3Bz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L96zDAAAAA2gAAAA8AAAAAAAAAAAAAAAAA&#10;oQIAAGRycy9kb3ducmV2LnhtbFBLBQYAAAAABAAEAPkAAACOAwAAAAA=&#10;" strokecolor="#396" strokeweight=".5pt">
                      <v:stroke dashstyle="dash"/>
                    </v:line>
                    <v:line id="Line 10" o:spid="_x0000_s1035" style="position:absolute;visibility:visible;mso-wrap-style:square" from="1338,0" to="1338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GxK8EAAADbAAAADwAAAGRycy9kb3ducmV2LnhtbESPT4vCQAzF7wt+hyGCtzXVgyxdR/EP&#10;goKXdWXPoRPbYidTOrO1++3NQdhbwnt575flevCN6bmLdRALs2kGhqUIrpbSwvX78P4BJiYSR00Q&#10;tvDHEdar0duSchce8sX9JZVGQyTmZKFKqc0RY1GxpzgNLYtqt9B5Srp2JbqOHhruG5xn2QI91aIN&#10;FbW8q7i4X369hflpu09cylkibg54/cEj9WjtZDxsPsEkHtK/+XV9dIqv9PqLDo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0bErwQAAANsAAAAPAAAAAAAAAAAAAAAA&#10;AKECAABkcnMvZG93bnJldi54bWxQSwUGAAAAAAQABAD5AAAAjwMAAAAA&#10;" strokecolor="#396" strokeweight=".5pt">
                      <v:stroke dashstyle="dash"/>
                    </v:line>
                    <v:line id="Line 11" o:spid="_x0000_s1036" style="position:absolute;visibility:visible;mso-wrap-style:square" from="4015,0" to="4015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0UsL0AAADbAAAADwAAAGRycy9kb3ducmV2LnhtbERPy6rCMBDdX/AfwgjurlNdiFSj+EBQ&#10;cOMD10MztsVmUppY69+bCxfczeE8Z77sbKVabnzpRMNomIBiyZwpJddwvex+p6B8IDFUOWENb/aw&#10;XPR+5pQa95ITt+eQqxgiPiUNRQh1iuizgi35oatZInd3jaUQYZOjaegVw22F4ySZoKVSYkNBNW8K&#10;zh7np9UwPqy3gXM5isfVDq833FOLWg/63WoGKnAXvuJ/997E+SP4+yUegI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SdFLC9AAAA2wAAAA8AAAAAAAAAAAAAAAAAoQIA&#10;AGRycy9kb3ducmV2LnhtbFBLBQYAAAAABAAEAPkAAACLAwAAAAA=&#10;" strokecolor="#396" strokeweight=".5pt">
                      <v:stroke dashstyle="dash"/>
                    </v:line>
                    <v:line id="Line 12" o:spid="_x0000_s1037" style="position:absolute;visibility:visible;mso-wrap-style:square" from="6692,0" to="6692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+Kx70AAADbAAAADwAAAGRycy9kb3ducmV2LnhtbERPS4vCMBC+L/gfwgje1qk9yFKN4gNB&#10;YS+r4nloxrbYTEoTa/33G0HwNh/fc+bL3taq49ZXTjRMxgkoltyZSgoN59Pu+weUDySGaies4cke&#10;lovB15wy4x7yx90xFCqGiM9IQxlCkyH6vGRLfuwalshdXWspRNgWaFp6xHBbY5okU7RUSWwoqeFN&#10;yfnteLca0sN6G7iQX/G42uH5gnvqUOvRsF/NQAXuw0f8du9NnJ/C65d4AC7+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RPise9AAAA2wAAAA8AAAAAAAAAAAAAAAAAoQIA&#10;AGRycy9kb3ducmV2LnhtbFBLBQYAAAAABAAEAPkAAACLAwAAAAA=&#10;" strokecolor="#396" strokeweight=".5pt">
                      <v:stroke dashstyle="dash"/>
                    </v:line>
                    <v:line id="Line 13" o:spid="_x0000_s1038" style="position:absolute;visibility:visible;mso-wrap-style:square" from="9369,0" to="9369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MvXL8AAADbAAAADwAAAGRycy9kb3ducmV2LnhtbERPTWvCQBC9F/wPywi9NRMtiKRZxVqE&#10;FLyYSs9DdpqEZmdDdhvjv3cLgrd5vM/Jt5Pt1MiDb51oWCQpKJbKmVZqDeevw8salA8khjonrOHK&#10;Hrab2VNOmXEXOfFYhlrFEPEZaWhC6DNEXzVsySeuZ4ncjxsshQiHGs1AlxhuO1ym6QottRIbGup5&#10;33D1W/5ZDcvP94/AtRzF4+6A528saEStn+fT7g1U4Ck8xHd3YeL8V/j/JR6Amxs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wMvXL8AAADbAAAADwAAAAAAAAAAAAAAAACh&#10;AgAAZHJzL2Rvd25yZXYueG1sUEsFBgAAAAAEAAQA+QAAAI0DAAAAAA==&#10;" strokecolor="#396" strokeweight=".5pt">
                      <v:stroke dashstyle="dash"/>
                    </v:line>
                    <v:line id="Line 14" o:spid="_x0000_s1039" style="position:absolute;visibility:visible;mso-wrap-style:square" from="8030,0" to="10707,2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q3KL8AAADbAAAADwAAAGRycy9kb3ducmV2LnhtbERPTWvCQBC9F/wPywi9NROliKRZxVqE&#10;FLyYSs9DdpqEZmdDdhvjv3cLgrd5vM/Jt5Pt1MiDb51oWCQpKJbKmVZqDeevw8salA8khjonrOHK&#10;Hrab2VNOmXEXOfFYhlrFEPEZaWhC6DNEXzVsySeuZ4ncjxsshQiHGs1AlxhuO1ym6QottRIbGup5&#10;33D1W/5ZDcvP94/AtRzF4+6A528saEStn+fT7g1U4Ck8xHd3YeL8V/j/JR6Amxs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Oq3KL8AAADbAAAADwAAAAAAAAAAAAAAAACh&#10;AgAAZHJzL2Rvd25yZXYueG1sUEsFBgAAAAAEAAQA+QAAAI0DAAAAAA==&#10;" strokecolor="#396" strokeweight=".5pt">
                      <v:stroke dashstyle="dash"/>
                    </v:line>
                    <v:line id="Line 15" o:spid="_x0000_s1040" style="position:absolute;flip:y;visibility:visible;mso-wrap-style:square" from="0,0" to="2677,2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z+GMEAAADbAAAADwAAAGRycy9kb3ducmV2LnhtbERPTYvCMBC9C/6HMAveNN0FRaqxVEFQ&#10;VKTuXrwNzdhWm0lpslr/vVlY8DaP9znzpDO1uFPrKssKPkcRCOLc6ooLBT/f6+EUhPPIGmvLpOBJ&#10;DpJFvzfHWNsHZ3Q/+UKEEHYxKii9b2IpXV6SQTeyDXHgLrY16ANsC6lbfIRwU8uvKJpIgxWHhhIb&#10;WpWU306/RoGl8zbb7u1mlz71qjl2h+X+qpUafHTpDISnzr/F/+6NDvPH8PdLOEAu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7P4YwQAAANsAAAAPAAAAAAAAAAAAAAAA&#10;AKECAABkcnMvZG93bnJldi54bWxQSwUGAAAAAAQABAD5AAAAjwMAAAAA&#10;" strokecolor="#396" strokeweight=".5pt">
                      <v:stroke dashstyle="dash"/>
                    </v:line>
                    <v:line id="Line 16" o:spid="_x0000_s1041" style="position:absolute;visibility:visible;mso-wrap-style:square" from="5353,0" to="10707,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SMxL4AAADbAAAADwAAAGRycy9kb3ducmV2LnhtbERPS4vCMBC+C/6HMII3nepBpGss3RVB&#10;YS8+2PPQzLZlm0lpYq3/fiMI3ubje84mG2yjeu587UTDYp6AYimcqaXUcL3sZ2tQPpAYapywhgd7&#10;yLbj0YZS4+5y4v4cShVDxKekoQqhTRF9UbElP3ctS+R+XWcpRNiVaDq6x3Db4DJJVmiplthQUctf&#10;FRd/55vVsDx+7gKX8i0e8z1ef/BAPWo9nQz5B6jAQ3iLX+6DifNX8PwlHoDbf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LdIzEvgAAANsAAAAPAAAAAAAAAAAAAAAAAKEC&#10;AABkcnMvZG93bnJldi54bWxQSwUGAAAAAAQABAD5AAAAjAMAAAAA&#10;" strokecolor="#396" strokeweight=".5pt">
                      <v:stroke dashstyle="dash"/>
                    </v:line>
                    <v:line id="Line 17" o:spid="_x0000_s1042" style="position:absolute;flip:y;visibility:visible;mso-wrap-style:square" from="0,0" to="5353,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LF9MEAAADbAAAADwAAAGRycy9kb3ducmV2LnhtbERPTYvCMBC9C/6HMAveNN09qFRjqYKg&#10;qEjdvXgbmrGtNpPSZLX+e7Ow4G0e73PmSWdqcafWVZYVfI4iEMS51RUXCn6+18MpCOeRNdaWScGT&#10;HCSLfm+OsbYPzuh+8oUIIexiVFB638RSurwkg25kG+LAXWxr0AfYFlK3+AjhppZfUTSWBisODSU2&#10;tCopv51+jQJL52223dvNLn3qVXPsDsv9VSs1+OjSGQhPnX+L/90bHeZP4O+XcIBcv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csX0wQAAANsAAAAPAAAAAAAAAAAAAAAA&#10;AKECAABkcnMvZG93bnJldi54bWxQSwUGAAAAAAQABAD5AAAAjwMAAAAA&#10;" strokecolor="#396" strokeweight=".5pt">
                      <v:stroke dashstyle="dash"/>
                    </v:line>
                    <v:line id="Line 18" o:spid="_x0000_s1043" style="position:absolute;visibility:visible;mso-wrap-style:square" from="2677,0" to="10707,8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e9LcEAAADbAAAADwAAAGRycy9kb3ducmV2LnhtbESPT4vCQAzF7wt+hyGCtzXVgyxdR/EP&#10;goKXdWXPoRPbYidTOrO1++3NQdhbwnt575flevCN6bmLdRALs2kGhqUIrpbSwvX78P4BJiYSR00Q&#10;tvDHEdar0duSchce8sX9JZVGQyTmZKFKqc0RY1GxpzgNLYtqt9B5Srp2JbqOHhruG5xn2QI91aIN&#10;FbW8q7i4X369hflpu09cylkibg54/cEj9WjtZDxsPsEkHtK/+XV9dIqvsPqLDo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p70twQAAANsAAAAPAAAAAAAAAAAAAAAA&#10;AKECAABkcnMvZG93bnJldi54bWxQSwUGAAAAAAQABAD5AAAAjwMAAAAA&#10;" strokecolor="#396" strokeweight=".5pt">
                      <v:stroke dashstyle="dash"/>
                    </v:line>
                    <v:line id="Line 19" o:spid="_x0000_s1044" style="position:absolute;flip:y;visibility:visible;mso-wrap-style:square" from="0,0" to="8030,8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H0HcEAAADbAAAADwAAAGRycy9kb3ducmV2LnhtbERPTYvCMBC9C/6HMAveNN09iFZjqYKg&#10;qEjdvXgbmrGtNpPSZLX+e7Ow4G0e73PmSWdqcafWVZYVfI4iEMS51RUXCn6+18MJCOeRNdaWScGT&#10;HCSLfm+OsbYPzuh+8oUIIexiVFB638RSurwkg25kG+LAXWxr0AfYFlK3+AjhppZfUTSWBisODSU2&#10;tCopv51+jQJL52223dvNLn3qVXPsDsv9VSs1+OjSGQhPnX+L/90bHeZP4e+XcIBcv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ofQdwQAAANsAAAAPAAAAAAAAAAAAAAAA&#10;AKECAABkcnMvZG93bnJldi54bWxQSwUGAAAAAAQABAD5AAAAjwMAAAAA&#10;" strokecolor="#396" strokeweight=".5pt">
                      <v:stroke dashstyle="dash"/>
                    </v:line>
                    <v:line id="Line 20" o:spid="_x0000_s1045" style="position:absolute;visibility:visible;mso-wrap-style:square" from="0,0" to="10707,10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17lr0AAADbAAAADwAAAGRycy9kb3ducmV2LnhtbERPS2vCQBC+F/wPywje6kQPUlJX8YGg&#10;4KVWeh6yYxLMzobsNqb/3jkIPX587+V68I3puYt1EAuzaQaGpQiultLC9fvw/gEmJhJHTRC28McR&#10;1qvR25JyFx7yxf0llUZDJOZkoUqpzRFjUbGnOA0ti3K30HlKCrsSXUcPDfcNzrNsgZ5q0YaKWt5V&#10;XNwvv97C/LTdJy7lLBE3B7z+4JF6tHYyHjafYBIP6V/8ch+d+nS9ftEfgKsn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W9e5a9AAAA2wAAAA8AAAAAAAAAAAAAAAAAoQIA&#10;AGRycy9kb3ducmV2LnhtbFBLBQYAAAAABAAEAPkAAACLAwAAAAA=&#10;" strokecolor="#396" strokeweight=".5pt">
                      <v:stroke dashstyle="dash"/>
                    </v:line>
                    <v:line id="Line 21" o:spid="_x0000_s1046" style="position:absolute;flip:y;visibility:visible;mso-wrap-style:square" from="0,0" to="10707,10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sypsAAAADbAAAADwAAAGRycy9kb3ducmV2LnhtbESPzQrCMBCE74LvEFbwpqkeRKpRVBAU&#10;FfHn4m1p1rbabEoTtb69EQSPw8x8w4yntSnEkyqXW1bQ60YgiBOrc04VnE/LzhCE88gaC8uk4E0O&#10;ppNmY4yxti8+0PPoUxEg7GJUkHlfxlK6JCODrmtL4uBdbWXQB1mlUlf4CnBTyH4UDaTBnMNChiUt&#10;Mkrux4dRYOmyPqy3drWZvfWi3Ne7+famlWq36tkIhKfa/8O/9kor6Pfg+yX8ADn5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67MqbAAAAA2wAAAA8AAAAAAAAAAAAAAAAA&#10;oQIAAGRycy9kb3ducmV2LnhtbFBLBQYAAAAABAAEAPkAAACOAwAAAAA=&#10;" strokecolor="#396" strokeweight=".5pt">
                      <v:stroke dashstyle="dash"/>
                    </v:line>
                    <v:line id="Line 22" o:spid="_x0000_s1047" style="position:absolute;visibility:visible;mso-wrap-style:square" from="0,2677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NAer8AAADbAAAADwAAAGRycy9kb3ducmV2LnhtbESPzYrCQBCE7wu+w9CCt7VjDrJER/EH&#10;QWEvq+K5ybRJMNMTMmOMb78jCB6Lqq+Kmi97W6uOW1850TAZJ6BYcmcqKTScT7vvH1A+kBiqnbCG&#10;J3tYLgZfc8qMe8gfd8dQqFgiPiMNZQhNhujzki35sWtYond1raUQZVugaekRy22NaZJM0VIlcaGk&#10;hjcl57fj3WpID+tt4EJ+xeNqh+cL7qlDrUfDfjUDFbgPn/Cb3pvIpfD6En8ALv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NAer8AAADbAAAADwAAAAAAAAAAAAAAAACh&#10;AgAAZHJzL2Rvd25yZXYueG1sUEsFBgAAAAAEAAQA+QAAAI0DAAAAAA==&#10;" strokecolor="#396" strokeweight=".5pt">
                      <v:stroke dashstyle="dash"/>
                    </v:line>
                    <v:line id="Line 23" o:spid="_x0000_s1048" style="position:absolute;flip:y;visibility:visible;mso-wrap-style:square" from="0,2677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UJSsQAAADbAAAADwAAAGRycy9kb3ducmV2LnhtbESPQWvCQBSE74L/YXlCb7oxBSnRVTQg&#10;JGgpUS+9PbKvSdrs25BdNf77bqHgcZiZb5jVZjCtuFHvGssK5rMIBHFpdcOVgst5P30D4TyyxtYy&#10;KXiQg816PFphou2dC7qdfCUChF2CCmrvu0RKV9Zk0M1sRxy8L9sb9EH2ldQ93gPctDKOooU02HBY&#10;qLGjtKby53Q1Cix95kV+tNlh+9Bp9zG8747fWqmXybBdgvA0+Gf4v51pBfEr/H0JP0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JQlKxAAAANsAAAAPAAAAAAAAAAAA&#10;AAAAAKECAABkcnMvZG93bnJldi54bWxQSwUGAAAAAAQABAD5AAAAkgMAAAAA&#10;" strokecolor="#396" strokeweight=".5pt">
                      <v:stroke dashstyle="dash"/>
                    </v:line>
                    <v:line id="Line 24" o:spid="_x0000_s1049" style="position:absolute;visibility:visible;mso-wrap-style:square" from="0,5353" to="8030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Z9lcAAAADbAAAADwAAAGRycy9kb3ducmV2LnhtbESPQWvCQBSE7wX/w/KE3poXpYikWcVa&#10;hBS8mErPj+xrEpp9G7LbGP+9WxA8DjPfDJNvJ9upkQffOtGwSFJQLJUzrdQazl+HlzUoH0gMdU5Y&#10;w5U9bDezp5wy4y5y4rEMtYol4jPS0ITQZ4i+atiST1zPEr0fN1gKUQ41moEusdx2uEzTFVpqJS40&#10;1PO+4eq3/LMalp/vH4FrOYrH3QHP31jQiFo/z6fdG6jAU3iE73RhIvcK/1/iD8DN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qGfZXAAAAA2wAAAA8AAAAAAAAAAAAAAAAA&#10;oQIAAGRycy9kb3ducmV2LnhtbFBLBQYAAAAABAAEAPkAAACOAwAAAAA=&#10;" strokecolor="#396" strokeweight=".5pt">
                      <v:stroke dashstyle="dash"/>
                    </v:line>
                    <v:line id="Line 25" o:spid="_x0000_s1050" style="position:absolute;flip:y;visibility:visible;mso-wrap-style:square" from="2677,5353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A0pcQAAADbAAAADwAAAGRycy9kb3ducmV2LnhtbESPQWvCQBSE74L/YXlCb7oxUCnRVTQg&#10;JGgpUS+9PbKvSdrs25BdNf77bqHgcZiZb5jVZjCtuFHvGssK5rMIBHFpdcOVgst5P30D4TyyxtYy&#10;KXiQg816PFphou2dC7qdfCUChF2CCmrvu0RKV9Zk0M1sRxy8L9sb9EH2ldQ93gPctDKOooU02HBY&#10;qLGjtKby53Q1Cix95kV+tNlh+9Bp9zG8747fWqmXybBdgvA0+Gf4v51pBfEr/H0JP0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gDSlxAAAANsAAAAPAAAAAAAAAAAA&#10;AAAAAKECAABkcnMvZG93bnJldi54bWxQSwUGAAAAAAQABAD5AAAAkgMAAAAA&#10;" strokecolor="#396" strokeweight=".5pt">
                      <v:stroke dashstyle="dash"/>
                    </v:line>
                    <v:line id="Line 26" o:spid="_x0000_s1051" style="position:absolute;visibility:visible;mso-wrap-style:square" from="0,8030" to="5353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hGecAAAADbAAAADwAAAGRycy9kb3ducmV2LnhtbESPzYrCQBCE74LvMLTgTTt6EMk6huyK&#10;oLAXf9hzk+lNwmZ6QmaM8e13BMFjUfVVUZtssI3qufO1Ew2LeQKKpXCmllLD9bKfrUH5QGKoccIa&#10;Huwh245HG0qNu8uJ+3MoVSwRn5KGKoQ2RfRFxZb83LUs0ft1naUQZVei6egey22DyyRZoaVa4kJF&#10;LX9VXPydb1bD8vi5C1zKt3jM93j9wQP1qPV0MuQfoAIP4R1+0QcTuRU8v8QfgN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UYRnnAAAAA2wAAAA8AAAAAAAAAAAAAAAAA&#10;oQIAAGRycy9kb3ducmV2LnhtbFBLBQYAAAAABAAEAPkAAACOAwAAAAA=&#10;" strokecolor="#396" strokeweight=".5pt">
                      <v:stroke dashstyle="dash"/>
                    </v:line>
                    <v:line id="Line 27" o:spid="_x0000_s1052" style="position:absolute;flip:y;visibility:visible;mso-wrap-style:square" from="5353,8030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4PScQAAADbAAAADwAAAGRycy9kb3ducmV2LnhtbESPQWvCQBSE74L/YXlCb7oxh1qiq2hA&#10;SNBSol56e2Rfk7TZtyG7avz33ULB4zAz3zCrzWBacaPeNZYVzGcRCOLS6oYrBZfzfvoGwnlkja1l&#10;UvAgB5v1eLTCRNs7F3Q7+UoECLsEFdTed4mUrqzJoJvZjjh4X7Y36IPsK6l7vAe4aWUcRa/SYMNh&#10;ocaO0prKn9PVKLD0mRf50WaH7UOn3cfwvjt+a6VeJsN2CcLT4J/h/3amFcQL+PsSfo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Hg9JxAAAANsAAAAPAAAAAAAAAAAA&#10;AAAAAKECAABkcnMvZG93bnJldi54bWxQSwUGAAAAAAQABAD5AAAAkgMAAAAA&#10;" strokecolor="#396" strokeweight=".5pt">
                      <v:stroke dashstyle="dash"/>
                    </v:line>
                    <v:line id="Line 28" o:spid="_x0000_s1053" style="position:absolute;visibility:visible;mso-wrap-style:square" from="0,10707" to="267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t3kL0AAADbAAAADwAAAGRycy9kb3ducmV2LnhtbERPS2vCQBC+F/wPywje6kQPUlJX8YGg&#10;4KVWeh6yYxLMzobsNqb/3jkIPX587+V68I3puYt1EAuzaQaGpQiultLC9fvw/gEmJhJHTRC28McR&#10;1qvR25JyFx7yxf0llUZDJOZkoUqpzRFjUbGnOA0ti3K30HlKCrsSXUcPDfcNzrNsgZ5q0YaKWt5V&#10;XNwvv97C/LTdJy7lLBE3B7z+4JF6tHYyHjafYBIP6V/8ch+d+nSsftEfgKsn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vLd5C9AAAA2wAAAA8AAAAAAAAAAAAAAAAAoQIA&#10;AGRycy9kb3ducmV2LnhtbFBLBQYAAAAABAAEAPkAAACLAwAAAAA=&#10;" strokecolor="#396" strokeweight=".5pt">
                      <v:stroke dashstyle="dash"/>
                    </v:line>
                    <v:line id="Line 29" o:spid="_x0000_s1054" style="position:absolute;flip:y;visibility:visible;mso-wrap-style:square" from="8030,10707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0+oMQAAADbAAAADwAAAGRycy9kb3ducmV2LnhtbESPQWvCQBSE74L/YXlCb7oxh2Kjq2hA&#10;SNBSol56e2Rfk7TZtyG7avz33ULB4zAz3zCrzWBacaPeNZYVzGcRCOLS6oYrBZfzfroA4TyyxtYy&#10;KXiQg816PFphou2dC7qdfCUChF2CCmrvu0RKV9Zk0M1sRxy8L9sb9EH2ldQ93gPctDKOoldpsOGw&#10;UGNHaU3lz+lqFFj6zIv8aLPD9qHT7mN43x2/tVIvk2G7BOFp8M/wfzvTCuI3+PsSfo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zT6gxAAAANsAAAAPAAAAAAAAAAAA&#10;AAAAAKECAABkcnMvZG93bnJldi54bWxQSwUGAAAAAAQABAD5AAAAkgMAAAAA&#10;" strokecolor="#396" strokeweight=".5pt">
                      <v:stroke dashstyle="dash"/>
                    </v:lin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0" o:spid="_x0000_s1055" type="#_x0000_t32" style="position:absolute;width:536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H4xcEAAADbAAAADwAAAGRycy9kb3ducmV2LnhtbERP3WrCMBS+H/gO4QjeDE3nhrhqFBkU&#10;BmOMqg9wbM6aYnJSk6jd2y8Xg11+fP/r7eCsuFGInWcFT7MCBHHjdcetguOhmi5BxISs0XomBT8U&#10;YbsZPayx1P7ONd32qRU5hGOJCkxKfSllbAw5jDPfE2fu2weHKcPQSh3wnsOdlfOiWEiHHecGgz29&#10;GWrO+6tTUB0+Bvt1qu3FvjyaKry6z1TPlZqMh90KRKIh/Yv/3O9awXNen7/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IfjFwQAAANsAAAAPAAAAAAAAAAAAAAAA&#10;AKECAABkcnMvZG93bnJldi54bWxQSwUGAAAAAAQABAD5AAAAjwMAAAAA&#10;" strokecolor="#396" strokeweight="1pt"/>
                  <v:shape id="AutoShape 31" o:spid="_x0000_s1056" type="#_x0000_t32" style="position:absolute;left:5362;width:1;height:6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1dXsQAAADbAAAADwAAAGRycy9kb3ducmV2LnhtbESPUUvDMBSF3wX/Q7iCL+LSTRFXmw4R&#10;CgMZ0s0fcNdcm2JyU5O4df9+EYQ9Hs453+FUq8lZcaAQB88K5rMCBHHn9cC9gs9dc/8MIiZkjdYz&#10;KThRhFV9fVVhqf2RWzpsUy8yhGOJCkxKYyll7Aw5jDM/EmfvyweHKcvQSx3wmOHOykVRPEmHA+cF&#10;gyO9Geq+t79OQbN7n+zHvrU/9vHONGHpNqldKHV7M72+gEg0pUv4v73WCh7m8Pcl/wBZn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bV1exAAAANsAAAAPAAAAAAAAAAAA&#10;AAAAAKECAABkcnMvZG93bnJldi54bWxQSwUGAAAAAAQABAD5AAAAkgMAAAAA&#10;" strokecolor="#396" strokeweight="1pt"/>
                  <v:shape id="AutoShape 32" o:spid="_x0000_s1057" type="#_x0000_t32" style="position:absolute;top:6648;width:536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/DKcQAAADbAAAADwAAAGRycy9kb3ducmV2LnhtbESP0UoDMRRE34X+Q7gFX6TNuorUtWkp&#10;woIgRbbtB9xurpvF5GabxHb9+0YQfBxm5gyzXI/OijOF2HtWcD8vQBC3XvfcKTjs69kCREzIGq1n&#10;UvBDEdaryc0SK+0v3NB5lzqRIRwrVGBSGiopY2vIYZz7gTh7nz44TFmGTuqAlwx3VpZF8SQd9pwX&#10;DA70aqj92n07BfX+fbQfx8ae7OOdqcOz26amVOp2Om5eQCQa03/4r/2mFTyU8Psl/wC5u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v8MpxAAAANsAAAAPAAAAAAAAAAAA&#10;AAAAAKECAABkcnMvZG93bnJldi54bWxQSwUGAAAAAAQABAD5AAAAkgMAAAAA&#10;" strokecolor="#396" strokeweight="1pt"/>
                  <v:shape id="AutoShape 33" o:spid="_x0000_s1058" type="#_x0000_t32" style="position:absolute;width:6;height:66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NmssQAAADbAAAADwAAAGRycy9kb3ducmV2LnhtbESP0WoCMRRE3wv9h3ALfSmaVUvR1ShS&#10;WCiUUlb7AdfNdbM0udkmqW7/vhEEH4eZOcOsNoOz4kQhdp4VTMYFCOLG645bBV/7ajQHEROyRuuZ&#10;FPxRhM36/m6FpfZnrum0S63IEI4lKjAp9aWUsTHkMI59T5y9ow8OU5ahlTrgOcOdldOieJEOO84L&#10;Bnt6NdR8736dgmr/PtjPQ21/7POTqcLCfaR6qtTjw7Bdgkg0pFv42n7TCmYzuHzJP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82ayxAAAANsAAAAPAAAAAAAAAAAA&#10;AAAAAKECAABkcnMvZG93bnJldi54bWxQSwUGAAAAAAQABAD5AAAAkgMAAAAA&#10;" strokecolor="#396" strokeweight="1pt"/>
                  <v:shape id="AutoShape 34" o:spid="_x0000_s1059" type="#_x0000_t32" style="position:absolute;top:1329;width:5362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bqicQAAADbAAAADwAAAGRycy9kb3ducmV2LnhtbESPQWvCQBSE70L/w/IK3nTTKlqjq5Si&#10;4KEUtXp/Zp9JMPs27K4m+fduoeBxmJlvmMWqNZW4k/OlZQVvwwQEcWZ1ybmC4+9m8AHCB2SNlWVS&#10;0JGH1fKlt8BU24b3dD+EXEQI+xQVFCHUqZQ+K8igH9qaOHoX6wyGKF0utcMmwk0l35NkIg2WHBcK&#10;rOmroOx6uBkFzWRd/Vz5eJ7uy+/T1J263azrlOq/tp9zEIHa8Az/t7dawWgMf1/iD5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9uqJxAAAANsAAAAPAAAAAAAAAAAA&#10;AAAAAKECAABkcnMvZG93bnJldi54bWxQSwUGAAAAAAQABAD5AAAAkgMAAAAA&#10;" strokecolor="#396" strokeweight="1pt"/>
                  <v:shape id="AutoShape 35" o:spid="_x0000_s1060" type="#_x0000_t32" style="position:absolute;top:2659;width:536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ZbXcQAAADbAAAADwAAAGRycy9kb3ducmV2LnhtbESP0UoDMRRE3wX/IVzBF2mztip127SI&#10;sFAoUrbtB9xurpulyc2axHb9e1MQfBxm5gyzWA3OijOF2HlW8DguQBA3XnfcKjjsq9EMREzIGq1n&#10;UvBDEVbL25sFltpfuKbzLrUiQziWqMCk1JdSxsaQwzj2PXH2Pn1wmLIMrdQBLxnurJwUxYt02HFe&#10;MNjTu6HmtPt2Cqr9ZrDbY22/7NODqcKr+0j1RKn7u+FtDiLRkP7Df+21VjB9huuX/AP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VltdxAAAANsAAAAPAAAAAAAAAAAA&#10;AAAAAKECAABkcnMvZG93bnJldi54bWxQSwUGAAAAAAQABAD5AAAAkgMAAAAA&#10;" strokecolor="#396" strokeweight="1pt"/>
                  <v:shape id="AutoShape 36" o:spid="_x0000_s1061" type="#_x0000_t32" style="position:absolute;top:3989;width:536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TFKsQAAADbAAAADwAAAGRycy9kb3ducmV2LnhtbESP0WoCMRRE3wv9h3ALfSmaVYvU1ShF&#10;WChIKav9gOvmullMbrZJqtu/bwoFH4eZOcOsNoOz4kIhdp4VTMYFCOLG645bBZ+HavQCIiZkjdYz&#10;KfihCJv1/d0KS+2vXNNln1qRIRxLVGBS6kspY2PIYRz7njh7Jx8cpixDK3XAa4Y7K6dFMZcOO84L&#10;BnvaGmrO+2+noDrsBvtxrO2XfX4yVVi491RPlXp8GF6XIBIN6Rb+b79pBbM5/H3JP0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hMUqxAAAANsAAAAPAAAAAAAAAAAA&#10;AAAAAKECAABkcnMvZG93bnJldi54bWxQSwUGAAAAAAQABAD5AAAAkgMAAAAA&#10;" strokecolor="#396" strokeweight="1pt"/>
                  <v:shape id="AutoShape 37" o:spid="_x0000_s1062" type="#_x0000_t32" style="position:absolute;top:5318;width:5362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R0/sQAAADbAAAADwAAAGRycy9kb3ducmV2LnhtbESPT2vCQBTE7wW/w/KE3urGCkajq0hR&#10;6KGU+u/+zD6TYPZt2F1N8u27hYLHYWZ+wyzXnanFg5yvLCsYjxIQxLnVFRcKTsfd2wyED8gaa8uk&#10;oCcP69XgZYmZti3v6XEIhYgQ9hkqKENoMil9XpJBP7INcfSu1hkMUbpCaodthJtavifJVBqsOC6U&#10;2NBHSfntcDcK2um2/r7x6ZLuq69z6s79z7zvlXoddpsFiEBdeIb/259awSSFvy/x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JHT+xAAAANsAAAAPAAAAAAAAAAAA&#10;AAAAAKECAABkcnMvZG93bnJldi54bWxQSwUGAAAAAAQABAD5AAAAkgMAAAAA&#10;" strokecolor="#396" strokeweight="1pt"/>
                  <v:shape id="AutoShape 38" o:spid="_x0000_s1063" type="#_x0000_t32" style="position:absolute;left:1340;top:1;width:1;height:66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vgjMEAAADbAAAADwAAAGRycy9kb3ducmV2LnhtbERPz2vCMBS+C/sfwhvspuk2aF01yhgb&#10;7DDEVr2/Nc+22LyUJLPtf78cBI8f3+/1djSduJLzrWUFz4sEBHFldcu1guPha74E4QOyxs4yKZjI&#10;w3bzMFtjru3ABV3LUIsYwj5HBU0IfS6lrxoy6Be2J47c2TqDIUJXS+1wiOGmky9JkkqDLceGBnv6&#10;aKi6lH9GwZB+drsLH3+zov05Ze407d+mSamnx/F9BSLQGO7im/tbK3iNY+OX+APk5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u+CMwQAAANsAAAAPAAAAAAAAAAAAAAAA&#10;AKECAABkcnMvZG93bnJldi54bWxQSwUGAAAAAAQABAD5AAAAjwMAAAAA&#10;" strokecolor="#396" strokeweight="1pt"/>
                  <v:shape id="AutoShape 39" o:spid="_x0000_s1064" type="#_x0000_t32" style="position:absolute;left:2681;top:1;width:1;height:66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tRWMQAAADbAAAADwAAAGRycy9kb3ducmV2LnhtbESP0WoCMRRE3wv9h3ALfSmaVUvR1ShF&#10;WChIKav9gOvmullMbrZJqtu/bwoFH4eZOcOsNoOz4kIhdp4VTMYFCOLG645bBZ+HajQHEROyRuuZ&#10;FPxQhM36/m6FpfZXrumyT63IEI4lKjAp9aWUsTHkMI59T5y9kw8OU5ahlTrgNcOdldOieJEOO84L&#10;BnvaGmrO+2+noDrsBvtxrO2XfX4yVVi491RPlXp8GF6XIBIN6Rb+b79pBbMF/H3JP0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G1FYxAAAANsAAAAPAAAAAAAAAAAA&#10;AAAAAKECAABkcnMvZG93bnJldi54bWxQSwUGAAAAAAQABAD5AAAAkgMAAAAA&#10;" strokecolor="#396" strokeweight="1pt"/>
                  <v:shape id="AutoShape 40" o:spid="_x0000_s1065" type="#_x0000_t32" style="position:absolute;left:4023;top:1;width:1;height:66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eLuMAAAADbAAAADwAAAGRycy9kb3ducmV2LnhtbERP3WrCMBS+H+wdwhl4MzRVZGg1yhgU&#10;hDGk6gMcm2NTlpx0SdTu7ZcLYZcf3/96OzgrbhRi51nBdFKAIG687rhVcDpW4wWImJA1Ws+k4Jci&#10;bDfPT2sstb9zTbdDakUO4ViiApNSX0oZG0MO48T3xJm7+OAwZRhaqQPec7izclYUb9Jhx7nBYE8f&#10;hprvw9UpqI6fg92fa/tj56+mCkv3leqZUqOX4X0FItGQ/sUP904rmOf1+Uv+AXLz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ni7jAAAAA2wAAAA8AAAAAAAAAAAAAAAAA&#10;oQIAAGRycy9kb3ducmV2LnhtbFBLBQYAAAAABAAEAPkAAACOAwAAAAA=&#10;" strokecolor="#396" strokeweight="1pt"/>
                </v:group>
                <v:group id="Group 41" o:spid="_x0000_s1066" style="position:absolute;left:5366;width:5362;height:6648" coordsize="5364,66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Group 42" o:spid="_x0000_s1067" style="position:absolute;top:1;width:5364;height:6648" coordsize="10707,13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v:line id="Line 43" o:spid="_x0000_s1068" style="position:absolute;visibility:visible;mso-wrap-style:square" from="0,1338" to="10707,1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AAQcIAAADbAAAADwAAAGRycy9kb3ducmV2LnhtbESPzWrDMBCE74G+g9hCb/E6aQnFtWzS&#10;hkAKveSHnhdra5tYK2Mpjvv2VSDQ4zAz3zB5OdlOjTz41omGRZKCYqmcaaXWcDpu56+gfCAx1Dlh&#10;Db/soSweZjllxl1lz+Mh1CpCxGekoQmhzxB91bAln7ieJXo/brAUohxqNANdI9x2uEzTFVpqJS40&#10;1PNHw9X5cLEalp/vm8C1fInH9RZP37ijEbV+epzWb6ACT+E/fG/vjIaXZ7h9iT8A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LAAQcIAAADbAAAADwAAAAAAAAAAAAAA&#10;AAChAgAAZHJzL2Rvd25yZXYueG1sUEsFBgAAAAAEAAQA+QAAAJADAAAAAA==&#10;" strokecolor="#396" strokeweight=".5pt">
                      <v:stroke dashstyle="dash"/>
                    </v:line>
                    <v:line id="Line 44" o:spid="_x0000_s1069" style="position:absolute;visibility:visible;mso-wrap-style:square" from="0,4015" to="10707,4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mYNcAAAADbAAAADwAAAGRycy9kb3ducmV2LnhtbESPS4vCQBCE7wv+h6EFb2tHEZHoKD4Q&#10;XPDiA89Npk2CmZ6QGWP8987Cwh6LqvqKWqw6W6mWG1860TAaJqBYMmdKyTVcL/vvGSgfSAxVTljD&#10;mz2slr2vBaXGveTE7TnkKkLEp6ShCKFOEX1WsCU/dDVL9O6usRSibHI0Db0i3FY4TpIpWiolLhRU&#10;87bg7HF+Wg3jn80ucC5H8bje4/WGB2pR60G/W89BBe7Cf/ivfTAaJhP4/RJ/A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dZmDXAAAAA2wAAAA8AAAAAAAAAAAAAAAAA&#10;oQIAAGRycy9kb3ducmV2LnhtbFBLBQYAAAAABAAEAPkAAACOAwAAAAA=&#10;" strokecolor="#396" strokeweight=".5pt">
                      <v:stroke dashstyle="dash"/>
                    </v:line>
                    <v:line id="Line 45" o:spid="_x0000_s1070" style="position:absolute;visibility:visible;mso-wrap-style:square" from="0,6692" to="10707,6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U9rsIAAADbAAAADwAAAGRycy9kb3ducmV2LnhtbESPzWrDMBCE74G+g9hCb/E6oQ3FtWzS&#10;hkAKveSHnhdra5tYK2Mpjvv2VSDQ4zAz3zB5OdlOjTz41omGRZKCYqmcaaXWcDpu56+gfCAx1Dlh&#10;Db/soSweZjllxl1lz+Mh1CpCxGekoQmhzxB91bAln7ieJXo/brAUohxqNANdI9x2uEzTFVpqJS40&#10;1PNHw9X5cLEalp/vm8C1fInH9RZP37ijEbV+epzWb6ACT+E/fG/vjIbnF7h9iT8A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BU9rsIAAADbAAAADwAAAAAAAAAAAAAA&#10;AAChAgAAZHJzL2Rvd25yZXYueG1sUEsFBgAAAAAEAAQA+QAAAJADAAAAAA==&#10;" strokecolor="#396" strokeweight=".5pt">
                      <v:stroke dashstyle="dash"/>
                    </v:line>
                    <v:line id="Line 46" o:spid="_x0000_s1071" style="position:absolute;visibility:visible;mso-wrap-style:square" from="0,9369" to="10707,9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ej2cEAAADbAAAADwAAAGRycy9kb3ducmV2LnhtbESPwWrDMBBE74H+g9hCb8k6JpjgRglO&#10;S8CFXpKYnhdra5taK2Mpjvv3VaHQ4zAzb5jdYba9mnj0nRMN61UCiqV2ppNGQ3U9LbegfCAx1Dth&#10;Dd/s4bB/WOwoN+4uZ54uoVERIj4nDW0IQ47o65Yt+ZUbWKL36UZLIcqxQTPSPcJtj2mSZGipk7jQ&#10;0sAvLddfl5vVkL4dXwM38i4eixNWH1jShFo/Pc7FM6jAc/gP/7VLo2GTwe+X+ANw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x6PZwQAAANsAAAAPAAAAAAAAAAAAAAAA&#10;AKECAABkcnMvZG93bnJldi54bWxQSwUGAAAAAAQABAD5AAAAjwMAAAAA&#10;" strokecolor="#396" strokeweight=".5pt">
                      <v:stroke dashstyle="dash"/>
                    </v:line>
                    <v:line id="Line 47" o:spid="_x0000_s1072" style="position:absolute;visibility:visible;mso-wrap-style:square" from="0,12045" to="10707,12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4sGQsIAAADbAAAADwAAAGRycy9kb3ducmV2LnhtbESPzWrDMBCE74G+g9hCb/E6oTTFtWzS&#10;hkAKveSHnhdra5tYK2Mpjvv2VSDQ4zAz3zB5OdlOjTz41omGRZKCYqmcaaXWcDpu56+gfCAx1Dlh&#10;Db/soSweZjllxl1lz+Mh1CpCxGekoQmhzxB91bAln7ieJXo/brAUohxqNANdI9x2uEzTF7TUSlxo&#10;qOePhqvz4WI1LD/fN4Fr+RKP6y2evnFHI2r99Dit30AFnsJ/+N7eGQ3PK7h9iT8A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4sGQsIAAADbAAAADwAAAAAAAAAAAAAA&#10;AAChAgAAZHJzL2Rvd25yZXYueG1sUEsFBgAAAAAEAAQA+QAAAJADAAAAAA==&#10;" strokecolor="#396" strokeweight=".5pt">
                      <v:stroke dashstyle="dash"/>
                    </v:line>
                    <v:line id="Line 48" o:spid="_x0000_s1073" style="position:absolute;visibility:visible;mso-wrap-style:square" from="1338,0" to="1338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SSML4AAADbAAAADwAAAGRycy9kb3ducmV2LnhtbERPTWvCQBC9F/wPywjemklFSomuYhUh&#10;Qi/V4HnITpPQ7GzIrkn89+6h0OPjfW92k23VwL1vnGh4S1JQLKUzjVQaiuvp9QOUDySGWies4cEe&#10;dtvZy4Yy40b55uESKhVDxGekoQ6hyxB9WbMln7iOJXI/rrcUIuwrND2NMdy2uEzTd7TUSGyoqeND&#10;zeXv5W41LM+fx8CVfInH/QmLG+Y0oNaL+bRfgwo8hX/xnzs3GlZxbPwSfwBun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FJIwvgAAANsAAAAPAAAAAAAAAAAAAAAAAKEC&#10;AABkcnMvZG93bnJldi54bWxQSwUGAAAAAAQABAD5AAAAjAMAAAAA&#10;" strokecolor="#396" strokeweight=".5pt">
                      <v:stroke dashstyle="dash"/>
                    </v:line>
                    <v:line id="Line 49" o:spid="_x0000_s1074" style="position:absolute;visibility:visible;mso-wrap-style:square" from="4015,0" to="4015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g3q8IAAADbAAAADwAAAGRycy9kb3ducmV2LnhtbESPzWrDMBCE74G+g9hCb/E6oZTUtWzS&#10;hkAKveSHnhdra5tYK2Mpjvv2VSDQ4zAz3zB5OdlOjTz41omGRZKCYqmcaaXWcDpu5ytQPpAY6pyw&#10;hl/2UBYPs5wy466y5/EQahUh4jPS0ITQZ4i+atiST1zPEr0fN1gKUQ41moGuEW47XKbpC1pqJS40&#10;1PNHw9X5cLEalp/vm8C1fInH9RZP37ijEbV+epzWb6ACT+E/fG/vjIbnV7h9iT8A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Vg3q8IAAADbAAAADwAAAAAAAAAAAAAA&#10;AAChAgAAZHJzL2Rvd25yZXYueG1sUEsFBgAAAAAEAAQA+QAAAJADAAAAAA==&#10;" strokecolor="#396" strokeweight=".5pt">
                      <v:stroke dashstyle="dash"/>
                    </v:line>
                    <v:line id="Line 50" o:spid="_x0000_s1075" style="position:absolute;visibility:visible;mso-wrap-style:square" from="6692,0" to="6692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sI674AAADbAAAADwAAAGRycy9kb3ducmV2LnhtbERPTWvCQBC9F/wPywjemkkFS4muYhUh&#10;Qi/V4HnITpPQ7GzIrkn89+6h0OPjfW92k23VwL1vnGh4S1JQLKUzjVQaiuvp9QOUDySGWies4cEe&#10;dtvZy4Yy40b55uESKhVDxGekoQ6hyxB9WbMln7iOJXI/rrcUIuwrND2NMdy2uEzTd7TUSGyoqeND&#10;zeXv5W41LM+fx8CVfInH/QmLG+Y0oNaL+bRfgwo8hX/xnzs3GlZxffwSfwBun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9uwjrvgAAANsAAAAPAAAAAAAAAAAAAAAAAKEC&#10;AABkcnMvZG93bnJldi54bWxQSwUGAAAAAAQABAD5AAAAjAMAAAAA&#10;" strokecolor="#396" strokeweight=".5pt">
                      <v:stroke dashstyle="dash"/>
                    </v:line>
                    <v:line id="Line 51" o:spid="_x0000_s1076" style="position:absolute;visibility:visible;mso-wrap-style:square" from="9369,0" to="9369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etcMEAAADbAAAADwAAAGRycy9kb3ducmV2LnhtbESPwWrDMBBE74H+g9hAb/E6gZbiWglJ&#10;Q8CBXpqYnhdra5taK2Mptvv3VaDQ4zAzb5h8N9tOjTz41omGdZKCYqmcaaXWUF5PqxdQPpAY6pyw&#10;hh/2sNs+LHLKjJvkg8dLqFWEiM9IQxNCnyH6qmFLPnE9S/S+3GApRDnUaAaaItx2uEnTZ7TUSlxo&#10;qOe3hqvvy81q2JwPx8C1vIvH/QnLTyxoRK0fl/P+FVTgOfyH/9qF0fC0hvuX+ANw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961wwQAAANsAAAAPAAAAAAAAAAAAAAAA&#10;AKECAABkcnMvZG93bnJldi54bWxQSwUGAAAAAAQABAD5AAAAjwMAAAAA&#10;" strokecolor="#396" strokeweight=".5pt">
                      <v:stroke dashstyle="dash"/>
                    </v:line>
                    <v:line id="Line 52" o:spid="_x0000_s1077" style="position:absolute;visibility:visible;mso-wrap-style:square" from="8030,0" to="10707,2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UzB8EAAADbAAAADwAAAGRycy9kb3ducmV2LnhtbESPwWrDMBBE74H+g9hCb8m6hpbiRglJ&#10;g8GBXuqGnhdra5tYK2Mptvv3VSCQ4zAzb5j1dradGnnwrRMNz6sEFEvlTCu1htN3vnwD5QOJoc4J&#10;a/hjD9vNw2JNmXGTfPFYhlpFiPiMNDQh9Bmirxq25FeuZ4nerxsshSiHGs1AU4TbDtMkeUVLrcSF&#10;hnr+aLg6lxerIT3uD4Fr+RSPuxxPP1jQiFo/Pc67d1CB53AP39qF0fCSwvVL/AG4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JTMHwQAAANsAAAAPAAAAAAAAAAAAAAAA&#10;AKECAABkcnMvZG93bnJldi54bWxQSwUGAAAAAAQABAD5AAAAjwMAAAAA&#10;" strokecolor="#396" strokeweight=".5pt">
                      <v:stroke dashstyle="dash"/>
                    </v:line>
                    <v:line id="Line 53" o:spid="_x0000_s1078" style="position:absolute;flip:y;visibility:visible;mso-wrap-style:square" from="0,0" to="2677,2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N6N8QAAADbAAAADwAAAGRycy9kb3ducmV2LnhtbESPQWvCQBSE70L/w/IK3nTTiiKpq1hB&#10;UIxI0l56e2Rfk7TZtyG7avLvXUHwOMzMN8xi1ZlaXKh1lWUFb+MIBHFudcWFgu+v7WgOwnlkjbVl&#10;UtCTg9XyZbDAWNsrp3TJfCEChF2MCkrvm1hKl5dk0I1tQxy8X9sa9EG2hdQtXgPc1PI9imbSYMVh&#10;ocSGNiXl/9nZKLD0s0/3id0d1r3eNKfu+Jn8aaWGr936A4Snzj/Dj/ZOK5hO4P4l/AC5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I3o3xAAAANsAAAAPAAAAAAAAAAAA&#10;AAAAAKECAABkcnMvZG93bnJldi54bWxQSwUGAAAAAAQABAD5AAAAkgMAAAAA&#10;" strokecolor="#396" strokeweight=".5pt">
                      <v:stroke dashstyle="dash"/>
                    </v:line>
                    <v:line id="Line 54" o:spid="_x0000_s1079" style="position:absolute;visibility:visible;mso-wrap-style:square" from="5353,0" to="10707,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AO6MIAAADbAAAADwAAAGRycy9kb3ducmV2LnhtbESPzWrDMBCE74G+g9hCb/E6oQ3FtWzS&#10;hkAKveSHnhdra5tYK2Mpjvv2VSDQ4zAz3zB5OdlOjTz41omGRZKCYqmcaaXWcDpu56+gfCAx1Dlh&#10;Db/soSweZjllxl1lz+Mh1CpCxGekoQmhzxB91bAln7ieJXo/brAUohxqNANdI9x2uEzTFVpqJS40&#10;1PNHw9X5cLEalp/vm8C1fInH9RZP37ijEbV+epzWb6ACT+E/fG/vjIaXZ7h9iT8A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AO6MIAAADbAAAADwAAAAAAAAAAAAAA&#10;AAChAgAAZHJzL2Rvd25yZXYueG1sUEsFBgAAAAAEAAQA+QAAAJADAAAAAA==&#10;" strokecolor="#396" strokeweight=".5pt">
                      <v:stroke dashstyle="dash"/>
                    </v:line>
                    <v:line id="Line 55" o:spid="_x0000_s1080" style="position:absolute;flip:y;visibility:visible;mso-wrap-style:square" from="0,0" to="5353,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ZH2MUAAADbAAAADwAAAGRycy9kb3ducmV2LnhtbESPT2vCQBTE7wW/w/IEb3WjkFKia4gB&#10;IaGW4p9Lb4/sa5I2+zZkV43fvlsoeBxm5jfMOh1NJ640uNaygsU8AkFcWd1yreB82j2/gnAeWWNn&#10;mRTcyUG6mTytMdH2xge6Hn0tAoRdggoa7/tESlc1ZNDNbU8cvC87GPRBDrXUA94C3HRyGUUv0mDL&#10;YaHBnvKGqp/jxSiw9Fkeyr0t3rK7zvuP8X27/9ZKzaZjtgLhafSP8H+70AriGP6+h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YZH2MUAAADbAAAADwAAAAAAAAAA&#10;AAAAAAChAgAAZHJzL2Rvd25yZXYueG1sUEsFBgAAAAAEAAQA+QAAAJMDAAAAAA==&#10;" strokecolor="#396" strokeweight=".5pt">
                      <v:stroke dashstyle="dash"/>
                    </v:line>
                    <v:line id="Line 56" o:spid="_x0000_s1081" style="position:absolute;visibility:visible;mso-wrap-style:square" from="2677,0" to="10707,8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41BMEAAADbAAAADwAAAGRycy9kb3ducmV2LnhtbESPwWrDMBBE74H+g9hCb8k6hpjgRglO&#10;S8CFXpKYnhdra5taK2Mpjvv3VaHQ4zAzb5jdYba9mnj0nRMN61UCiqV2ppNGQ3U9LbegfCAx1Dth&#10;Dd/s4bB/WOwoN+4uZ54uoVERIj4nDW0IQ47o65Yt+ZUbWKL36UZLIcqxQTPSPcJtj2mSZGipk7jQ&#10;0sAvLddfl5vVkL4dXwM38i4eixNWH1jShFo/Pc7FM6jAc/gP/7VLo2GTwe+X+ANw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HjUEwQAAANsAAAAPAAAAAAAAAAAAAAAA&#10;AKECAABkcnMvZG93bnJldi54bWxQSwUGAAAAAAQABAD5AAAAjwMAAAAA&#10;" strokecolor="#396" strokeweight=".5pt">
                      <v:stroke dashstyle="dash"/>
                    </v:line>
                    <v:line id="Line 57" o:spid="_x0000_s1082" style="position:absolute;flip:y;visibility:visible;mso-wrap-style:square" from="0,0" to="8030,8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h8NMUAAADbAAAADwAAAGRycy9kb3ducmV2LnhtbESPT2vCQBTE70K/w/IK3nTTgn9IXcUK&#10;gmJEkvbS2yP7mqTNvg3ZVZNv7wqCx2FmfsMsVp2pxYVaV1lW8DaOQBDnVldcKPj+2o7mIJxH1lhb&#10;JgU9OVgtXwYLjLW9ckqXzBciQNjFqKD0vomldHlJBt3YNsTB+7WtQR9kW0jd4jXATS3fo2gqDVYc&#10;FkpsaFNS/p+djQJLP/t0n9jdYd3rTXPqjp/Jn1Zq+NqtP0B46vwz/GjvtILJDO5fwg+Q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hh8NMUAAADbAAAADwAAAAAAAAAA&#10;AAAAAAChAgAAZHJzL2Rvd25yZXYueG1sUEsFBgAAAAAEAAQA+QAAAJMDAAAAAA==&#10;" strokecolor="#396" strokeweight=".5pt">
                      <v:stroke dashstyle="dash"/>
                    </v:line>
                    <v:line id="Line 58" o:spid="_x0000_s1083" style="position:absolute;visibility:visible;mso-wrap-style:square" from="0,0" to="10707,10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0E7b4AAADbAAAADwAAAGRycy9kb3ducmV2LnhtbERPTWvCQBC9F/wPywjemkkFS4muYhUh&#10;Qi/V4HnITpPQ7GzIrkn89+6h0OPjfW92k23VwL1vnGh4S1JQLKUzjVQaiuvp9QOUDySGWies4cEe&#10;dtvZy4Yy40b55uESKhVDxGekoQ6hyxB9WbMln7iOJXI/rrcUIuwrND2NMdy2uEzTd7TUSGyoqeND&#10;zeXv5W41LM+fx8CVfInH/QmLG+Y0oNaL+bRfgwo8hX/xnzs3GlZxbPwSfwBun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DzQTtvgAAANsAAAAPAAAAAAAAAAAAAAAAAKEC&#10;AABkcnMvZG93bnJldi54bWxQSwUGAAAAAAQABAD5AAAAjAMAAAAA&#10;" strokecolor="#396" strokeweight=".5pt">
                      <v:stroke dashstyle="dash"/>
                    </v:line>
                    <v:line id="Line 59" o:spid="_x0000_s1084" style="position:absolute;flip:y;visibility:visible;mso-wrap-style:square" from="0,0" to="10707,10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tN3cQAAADbAAAADwAAAGRycy9kb3ducmV2LnhtbESPQWvCQBSE70L/w/IK3nTTgqKpq1hB&#10;UIxI0l56e2Rfk7TZtyG7avLvXUHwOMzMN8xi1ZlaXKh1lWUFb+MIBHFudcWFgu+v7WgGwnlkjbVl&#10;UtCTg9XyZbDAWNsrp3TJfCEChF2MCkrvm1hKl5dk0I1tQxy8X9sa9EG2hdQtXgPc1PI9iqbSYMVh&#10;ocSGNiXl/9nZKLD0s0/3id0d1r3eNKfu+Jn8aaWGr936A4Snzj/Dj/ZOK5jM4f4l/AC5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y03dxAAAANsAAAAPAAAAAAAAAAAA&#10;AAAAAKECAABkcnMvZG93bnJldi54bWxQSwUGAAAAAAQABAD5AAAAkgMAAAAA&#10;" strokecolor="#396" strokeweight=".5pt">
                      <v:stroke dashstyle="dash"/>
                    </v:line>
                    <v:line id="Line 60" o:spid="_x0000_s1085" style="position:absolute;visibility:visible;mso-wrap-style:square" from="0,2677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fCVrwAAADbAAAADwAAAGRycy9kb3ducmV2LnhtbERPy6rCMBDdC/5DGMHddaoLkWoUHwgK&#10;d6O3uB6asS02k9LEWv/eLC64PJz3atPbWnXc+sqJhukkAcWSO1NJoSH7O/4sQPlAYqh2whre7GGz&#10;Hg5WlBr3kgt311CoGCI+JQ1lCE2K6POSLfmJa1gid3etpRBhW6Bp6RXDbY2zJJmjpUpiQ0kN70vO&#10;H9en1TA77w6BC/kVj9sjZjc8UYdaj0f9dgkqcB++4n/3yWiYx/XxS/wBuP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9fCVrwAAADbAAAADwAAAAAAAAAAAAAAAAChAgAA&#10;ZHJzL2Rvd25yZXYueG1sUEsFBgAAAAAEAAQA+QAAAIoDAAAAAA==&#10;" strokecolor="#396" strokeweight=".5pt">
                      <v:stroke dashstyle="dash"/>
                    </v:line>
                    <v:line id="Line 61" o:spid="_x0000_s1086" style="position:absolute;flip:y;visibility:visible;mso-wrap-style:square" from="0,2677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GLZsAAAADbAAAADwAAAGRycy9kb3ducmV2LnhtbESPzQrCMBCE74LvEFbwpqkeRKpRVBAU&#10;FfHn4m1p1rbabEoTtb69EQSPw8x8w4yntSnEkyqXW1bQ60YgiBOrc04VnE/LzhCE88gaC8uk4E0O&#10;ppNmY4yxti8+0PPoUxEg7GJUkHlfxlK6JCODrmtL4uBdbWXQB1mlUlf4CnBTyH4UDaTBnMNChiUt&#10;Mkrux4dRYOmyPqy3drWZvfWi3Ne7+famlWq36tkIhKfa/8O/9korGPTg+yX8ADn5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jRi2bAAAAA2wAAAA8AAAAAAAAAAAAAAAAA&#10;oQIAAGRycy9kb3ducmV2LnhtbFBLBQYAAAAABAAEAPkAAACOAwAAAAA=&#10;" strokecolor="#396" strokeweight=".5pt">
                      <v:stroke dashstyle="dash"/>
                    </v:line>
                    <v:line id="Line 62" o:spid="_x0000_s1087" style="position:absolute;visibility:visible;mso-wrap-style:square" from="0,5353" to="8030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n5usAAAADbAAAADwAAAGRycy9kb3ducmV2LnhtbESPwYrCQBBE7wv7D0MveFs7m4NIdBR1&#10;ERS8qMFzk+lNwmZ6QmaM8e8dQfBYVNUrar4cbKN67nztRMPPOAHFUjhTS6khP2+/p6B8IDHUOGEN&#10;d/awXHx+zCkz7iZH7k+hVBEiPiMNVQhthuiLii35sWtZovfnOkshyq5E09Etwm2DaZJM0FItcaGi&#10;ljcVF/+nq9WQ7te/gUs5iMfVFvML7qhHrUdfw2oGKvAQ3uFXe2c0TFJ4fok/AB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xJ+brAAAAA2wAAAA8AAAAAAAAAAAAAAAAA&#10;oQIAAGRycy9kb3ducmV2LnhtbFBLBQYAAAAABAAEAPkAAACOAwAAAAA=&#10;" strokecolor="#396" strokeweight=".5pt">
                      <v:stroke dashstyle="dash"/>
                    </v:line>
                    <v:line id="Line 63" o:spid="_x0000_s1088" style="position:absolute;flip:y;visibility:visible;mso-wrap-style:square" from="2677,5353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+wisQAAADbAAAADwAAAGRycy9kb3ducmV2LnhtbESPQWvCQBSE7wX/w/KE3upGC0Giq2hA&#10;UGoRrRdvj+wziWbfhuw2if++Kwg9DjPzDTNf9qYSLTWutKxgPIpAEGdWl5wrOP9sPqYgnEfWWFkm&#10;BQ9ysFwM3uaYaNvxkdqTz0WAsEtQQeF9nUjpsoIMupGtiYN3tY1BH2STS91gF+CmkpMoiqXBksNC&#10;gTWlBWX3069RYOmyO+72dvu1eui0PvTf6/1NK/U+7FczEJ56/x9+tbdaQfwJzy/hB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T7CKxAAAANsAAAAPAAAAAAAAAAAA&#10;AAAAAKECAABkcnMvZG93bnJldi54bWxQSwUGAAAAAAQABAD5AAAAkgMAAAAA&#10;" strokecolor="#396" strokeweight=".5pt">
                      <v:stroke dashstyle="dash"/>
                    </v:line>
                    <v:line id="Line 64" o:spid="_x0000_s1089" style="position:absolute;visibility:visible;mso-wrap-style:square" from="0,8030" to="5353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zEVcEAAADbAAAADwAAAGRycy9kb3ducmV2LnhtbESPwWrDMBBE74H+g9hCb8k6JpjgRglO&#10;S8CFXpKYnhdra5taK2Mpjvv3VaHQ4zAzb5jdYba9mnj0nRMN61UCiqV2ppNGQ3U9LbegfCAx1Dth&#10;Dd/s4bB/WOwoN+4uZ54uoVERIj4nDW0IQ47o65Yt+ZUbWKL36UZLIcqxQTPSPcJtj2mSZGipk7jQ&#10;0sAvLddfl5vVkL4dXwM38i4eixNWH1jShFo/Pc7FM6jAc/gP/7VLoyHbwO+X+ANw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7MRVwQAAANsAAAAPAAAAAAAAAAAAAAAA&#10;AKECAABkcnMvZG93bnJldi54bWxQSwUGAAAAAAQABAD5AAAAjwMAAAAA&#10;" strokecolor="#396" strokeweight=".5pt">
                      <v:stroke dashstyle="dash"/>
                    </v:line>
                    <v:line id="Line 65" o:spid="_x0000_s1090" style="position:absolute;flip:y;visibility:visible;mso-wrap-style:square" from="5353,8030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+qNZcQAAADbAAAADwAAAGRycy9kb3ducmV2LnhtbESPQWvCQBSE7wX/w/KE3upGoUGiq2hA&#10;UGoRrRdvj+wziWbfhuw2if++Kwg9DjPzDTNf9qYSLTWutKxgPIpAEGdWl5wrOP9sPqYgnEfWWFkm&#10;BQ9ysFwM3uaYaNvxkdqTz0WAsEtQQeF9nUjpsoIMupGtiYN3tY1BH2STS91gF+CmkpMoiqXBksNC&#10;gTWlBWX3069RYOmyO+72dvu1eui0PvTf6/1NK/U+7FczEJ56/x9+tbdaQfwJzy/hB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6o1lxAAAANsAAAAPAAAAAAAAAAAA&#10;AAAAAKECAABkcnMvZG93bnJldi54bWxQSwUGAAAAAAQABAD5AAAAkgMAAAAA&#10;" strokecolor="#396" strokeweight=".5pt">
                      <v:stroke dashstyle="dash"/>
                    </v:line>
                    <v:line id="Line 66" o:spid="_x0000_s1091" style="position:absolute;visibility:visible;mso-wrap-style:square" from="0,10707" to="267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3L/ub8AAADbAAAADwAAAGRycy9kb3ducmV2LnhtbESPzYrCQBCE74LvMLTgTTt6CEvWUfxB&#10;UPCyKntuMm0SzPSEzGzMvr0jCB6LqvqKWqx6W6uOW1850TCbJqBYcmcqKTRcL/vJFygfSAzVTljD&#10;P3tYLYeDBWXGPeSHu3MoVISIz0hDGUKTIfq8ZEt+6hqW6N1caylE2RZoWnpEuK1xniQpWqokLpTU&#10;8Lbk/H7+sxrmx80ucCEn8bje4/UXD9Sh1uNRv/4GFbgPn/C7fTAa0hReX+IPwO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3L/ub8AAADbAAAADwAAAAAAAAAAAAAAAACh&#10;AgAAZHJzL2Rvd25yZXYueG1sUEsFBgAAAAAEAAQA+QAAAI0DAAAAAA==&#10;" strokecolor="#396" strokeweight=".5pt">
                      <v:stroke dashstyle="dash"/>
                    </v:line>
                    <v:line id="Line 67" o:spid="_x0000_s1092" style="position:absolute;flip:y;visibility:visible;mso-wrap-style:square" from="8030,10707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S2icUAAADbAAAADwAAAGRycy9kb3ducmV2LnhtbESPT2vCQBTE7wW/w/IEb3Wjh7RE1xAD&#10;QkItxT+X3h7Z1yRt9m3Irhq/fbdQ8DjMzG+YdTqaTlxpcK1lBYt5BIK4srrlWsH5tHt+BeE8ssbO&#10;Mim4k4N0M3laY6LtjQ90PfpaBAi7BBU03veJlK5qyKCb2544eF92MOiDHGqpB7wFuOnkMopiabDl&#10;sNBgT3lD1c/xYhRY+iwP5d4Wb9ld5/3H+L7df2ulZtMxW4HwNPpH+L9daAXxC/x9C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HS2icUAAADbAAAADwAAAAAAAAAA&#10;AAAAAAChAgAAZHJzL2Rvd25yZXYueG1sUEsFBgAAAAAEAAQA+QAAAJMDAAAAAA==&#10;" strokecolor="#396" strokeweight=".5pt">
                      <v:stroke dashstyle="dash"/>
                    </v:line>
                  </v:group>
                  <v:shape id="AutoShape 68" o:spid="_x0000_s1093" type="#_x0000_t32" style="position:absolute;width:536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Tb3sAAAADbAAAADwAAAGRycy9kb3ducmV2LnhtbERP3WrCMBS+H/gO4QjejJlORLQzigwK&#10;whhS9QHOmrOmmJx0Sabd2y8Xgpcf3/96OzgrrhRi51nB67QAQdx43XGr4HyqXpYgYkLWaD2Tgj+K&#10;sN2MntZYan/jmq7H1IocwrFEBSalvpQyNoYcxqnviTP37YPDlGFopQ54y+HOyllRLKTDjnODwZ7e&#10;DTWX469TUJ0+Bnv4qu2PnT+bKqzcZ6pnSk3Gw+4NRKIhPcR3914rWOSx+Uv+AXLz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7k297AAAAA2wAAAA8AAAAAAAAAAAAAAAAA&#10;oQIAAGRycy9kb3ducmV2LnhtbFBLBQYAAAAABAAEAPkAAACOAwAAAAA=&#10;" strokecolor="#396" strokeweight="1pt"/>
                  <v:shape id="AutoShape 69" o:spid="_x0000_s1094" type="#_x0000_t32" style="position:absolute;left:5362;width:1;height:6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h+RcMAAADbAAAADwAAAGRycy9kb3ducmV2LnhtbESP0WoCMRRE3wv9h3ALvpSarRTRrVFK&#10;YUGQIqv9gNvNdbOY3GyTqOvfG6HQx2FmzjCL1eCsOFOInWcFr+MCBHHjdcetgu999TIDEROyRuuZ&#10;FFwpwmr5+LDAUvsL13TepVZkCMcSFZiU+lLK2BhyGMe+J87ewQeHKcvQSh3wkuHOyklRTKXDjvOC&#10;wZ4+DTXH3ckpqPabwW5/avtr355NFebuK9UTpUZPw8c7iERD+g//tddawXQO9y/5B8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ofkXDAAAA2wAAAA8AAAAAAAAAAAAA&#10;AAAAoQIAAGRycy9kb3ducmV2LnhtbFBLBQYAAAAABAAEAPkAAACRAwAAAAA=&#10;" strokecolor="#396" strokeweight="1pt"/>
                  <v:shape id="AutoShape 70" o:spid="_x0000_s1095" type="#_x0000_t32" style="position:absolute;top:6648;width:536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tBBcEAAADbAAAADwAAAGRycy9kb3ducmV2LnhtbERP3WrCMBS+H/gO4QjeDE0nY7pqFBkU&#10;BmOMqg9wbM6aYnJSk6jd2y8Xg11+fP/r7eCsuFGInWcFT7MCBHHjdcetguOhmi5BxISs0XomBT8U&#10;YbsZPayx1P7ONd32qRU5hGOJCkxKfSllbAw5jDPfE2fu2weHKcPQSh3wnsOdlfOieJEOO84NBnt6&#10;M9Sc91enoDp8DPbrVNuLfX40VXh1n6meKzUZD7sViERD+hf/ud+1gkVen7/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S0EFwQAAANsAAAAPAAAAAAAAAAAAAAAA&#10;AKECAABkcnMvZG93bnJldi54bWxQSwUGAAAAAAQABAD5AAAAjwMAAAAA&#10;" strokecolor="#396" strokeweight="1pt"/>
                  <v:shape id="AutoShape 71" o:spid="_x0000_s1096" type="#_x0000_t32" style="position:absolute;top:1329;width:5362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vw0cMAAADbAAAADwAAAGRycy9kb3ducmV2LnhtbESPT4vCMBTE7wv7HcJb8Lam7sFqNcqy&#10;rOBBZP13fzbPtti8lCTa9tsbYcHjMDO/YebLztTiTs5XlhWMhgkI4tzqigsFx8PqcwLCB2SNtWVS&#10;0JOH5eL9bY6Zti3v6L4PhYgQ9hkqKENoMil9XpJBP7QNcfQu1hkMUbpCaodthJtafiXJWBqsOC6U&#10;2NBPSfl1fzMK2vFvvb3y8Zzuqs0pdaf+b9r3Sg0+uu8ZiEBdeIX/22utIB3B80v8AX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r8NHDAAAA2wAAAA8AAAAAAAAAAAAA&#10;AAAAoQIAAGRycy9kb3ducmV2LnhtbFBLBQYAAAAABAAEAPkAAACRAwAAAAA=&#10;" strokecolor="#396" strokeweight="1pt"/>
                  <v:shape id="AutoShape 72" o:spid="_x0000_s1097" type="#_x0000_t32" style="position:absolute;top:2659;width:536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V66cQAAADbAAAADwAAAGRycy9kb3ducmV2LnhtbESP0UoDMRRE34X+Q7gFX6TNuojWtWkp&#10;woIgRbbtB9xurpvF5GabxHb9+0YQfBxm5gyzXI/OijOF2HtWcD8vQBC3XvfcKTjs69kCREzIGq1n&#10;UvBDEdaryc0SK+0v3NB5lzqRIRwrVGBSGiopY2vIYZz7gTh7nz44TFmGTuqAlwx3VpZF8Sgd9pwX&#10;DA70aqj92n07BfX+fbQfx8ae7MOdqcOz26amVOp2Om5eQCQa03/4r/2mFTyV8Psl/wC5u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1XrpxAAAANsAAAAPAAAAAAAAAAAA&#10;AAAAAKECAABkcnMvZG93bnJldi54bWxQSwUGAAAAAAQABAD5AAAAkgMAAAAA&#10;" strokecolor="#396" strokeweight="1pt"/>
                  <v:shape id="AutoShape 73" o:spid="_x0000_s1098" type="#_x0000_t32" style="position:absolute;top:3989;width:536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nfcsQAAADbAAAADwAAAGRycy9kb3ducmV2LnhtbESP0UoDMRRE3wX/IVzBF2mztqJ127SI&#10;sFAoUrbtB9xurpulyc2axHb9e1MQfBxm5gyzWA3OijOF2HlW8DguQBA3XnfcKjjsq9EMREzIGq1n&#10;UvBDEVbL25sFltpfuKbzLrUiQziWqMCk1JdSxsaQwzj2PXH2Pn1wmLIMrdQBLxnurJwUxbN02HFe&#10;MNjTu6HmtPt2Cqr9ZrDbY22/7NODqcKr+0j1RKn7u+FtDiLRkP7Df+21VvAyheuX/AP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md9yxAAAANsAAAAPAAAAAAAAAAAA&#10;AAAAAKECAABkcnMvZG93bnJldi54bWxQSwUGAAAAAAQABAD5AAAAkgMAAAAA&#10;" strokecolor="#396" strokeweight="1pt"/>
                  <v:shape id="AutoShape 74" o:spid="_x0000_s1099" type="#_x0000_t32" style="position:absolute;top:5318;width:5362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xTScQAAADbAAAADwAAAGRycy9kb3ducmV2LnhtbESPT2vCQBTE7wW/w/KE3urGIkajq0hR&#10;6KGU+u/+zD6TYPZt2F1N8u27hYLHYWZ+wyzXnanFg5yvLCsYjxIQxLnVFRcKTsfd2wyED8gaa8uk&#10;oCcP69XgZYmZti3v6XEIhYgQ9hkqKENoMil9XpJBP7INcfSu1hkMUbpCaodthJtavifJVBqsOC6U&#10;2NBHSfntcDcK2um2/r7x6ZLuq69z6s79z7zvlXoddpsFiEBdeIb/259aQTqBvy/x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nFNJxAAAANsAAAAPAAAAAAAAAAAA&#10;AAAAAKECAABkcnMvZG93bnJldi54bWxQSwUGAAAAAAQABAD5AAAAkgMAAAAA&#10;" strokecolor="#396" strokeweight="1pt"/>
                  <v:shape id="AutoShape 75" o:spid="_x0000_s1100" type="#_x0000_t32" style="position:absolute;left:1340;top:1;width:1;height:66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D20sQAAADbAAAADwAAAGRycy9kb3ducmV2LnhtbESPT2vCQBTE7wW/w/KE3urGgkajq0hR&#10;6KGU+u/+zD6TYPZt2F1N8u27hYLHYWZ+wyzXnanFg5yvLCsYjxIQxLnVFRcKTsfd2wyED8gaa8uk&#10;oCcP69XgZYmZti3v6XEIhYgQ9hkqKENoMil9XpJBP7INcfSu1hkMUbpCaodthJtavifJVBqsOC6U&#10;2NBHSfntcDcK2um2/r7x6ZLuq69z6s79z7zvlXoddpsFiEBdeIb/259aQTqBvy/x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0PbSxAAAANsAAAAPAAAAAAAAAAAA&#10;AAAAAKECAABkcnMvZG93bnJldi54bWxQSwUGAAAAAAQABAD5AAAAkgMAAAAA&#10;" strokecolor="#396" strokeweight="1pt"/>
                  <v:shape id="AutoShape 76" o:spid="_x0000_s1101" type="#_x0000_t32" style="position:absolute;left:2681;top:1;width:1;height:66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586sQAAADbAAAADwAAAGRycy9kb3ducmV2LnhtbESP0WoCMRRE3wv9h3CFvhTNVsTqapRS&#10;WCiUUlb7AdfNdbOY3GyTVLd/bwoFH4eZOcOst4Oz4kwhdp4VPE0KEMSN1x23Cr721XgBIiZkjdYz&#10;KfilCNvN/d0aS+0vXNN5l1qRIRxLVGBS6kspY2PIYZz4njh7Rx8cpixDK3XAS4Y7K6dFMZcOO84L&#10;Bnt6NdScdj9OQbV/H+znobbfdvZoqrB0H6meKvUwGl5WIBIN6Rb+b79pBc9z+PuSf4Dc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7nzqxAAAANsAAAAPAAAAAAAAAAAA&#10;AAAAAKECAABkcnMvZG93bnJldi54bWxQSwUGAAAAAAQABAD5AAAAkgMAAAAA&#10;" strokecolor="#396" strokeweight="1pt"/>
                  <v:shape id="AutoShape 77" o:spid="_x0000_s1102" type="#_x0000_t32" style="position:absolute;left:4023;top:1;width:1;height:66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LZccQAAADbAAAADwAAAGRycy9kb3ducmV2LnhtbESP0WoCMRRE3wv9h3ALfSmaVaTW1ShF&#10;WChIKav9gOvmullMbrZJqtu/bwoFH4eZOcOsNoOz4kIhdp4VTMYFCOLG645bBZ+HavQCIiZkjdYz&#10;KfihCJv1/d0KS+2vXNNln1qRIRxLVGBS6kspY2PIYRz7njh7Jx8cpixDK3XAa4Y7K6dF8SwddpwX&#10;DPa0NdSc999OQXXYDfbjWNsvO3syVVi491RPlXp8GF6XIBIN6Rb+b79pBfM5/H3JP0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otlxxAAAANsAAAAPAAAAAAAAAAAA&#10;AAAAAKECAABkcnMvZG93bnJldi54bWxQSwUGAAAAAAQABAD5AAAAkgMAAAAA&#10;" strokecolor="#396" strokeweight="1pt"/>
                </v:group>
              </v:group>
              <v:group id="Group 78" o:spid="_x0000_s1103" style="position:absolute;top:6635;width:10739;height:6650" coordsize="10739,6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<v:group id="Group 79" o:spid="_x0000_s1104" style="position:absolute;left:14;width:5360;height:6646" coordsize="10707,13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line id="Line 80" o:spid="_x0000_s1105" style="position:absolute;visibility:visible;mso-wrap-style:square" from="0,1338" to="10707,1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skrLwAAADbAAAADwAAAGRycy9kb3ducmV2LnhtbERPTYvCMBC9C/6HMII3na4HkWoUd0VQ&#10;8KIWz0MztmWbSWlirf/eHASPj/e92vS2Vh23vnKi4WeagGLJnamk0JBd95MFKB9IDNVOWMOLPWzW&#10;w8GKUuOecubuEgoVQ8SnpKEMoUkRfV6yJT91DUvk7q61FCJsCzQtPWO4rXGWJHO0VElsKKnhv5Lz&#10;/8vDapgdf3eBCzmJx+0esxseqEOtx6N+uwQVuA9f8cd9MBoWcX38En8Art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9skrLwAAADbAAAADwAAAAAAAAAAAAAAAAChAgAA&#10;ZHJzL2Rvd25yZXYueG1sUEsFBgAAAAAEAAQA+QAAAIoDAAAAAA==&#10;" strokecolor="#396" strokeweight=".5pt">
                    <v:stroke dashstyle="dash"/>
                  </v:line>
                  <v:line id="Line 81" o:spid="_x0000_s1106" style="position:absolute;visibility:visible;mso-wrap-style:square" from="0,4015" to="10707,4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eBN8AAAADbAAAADwAAAGRycy9kb3ducmV2LnhtbESPzYrCQBCE78K+w9ALe9OOHkSiY4i7&#10;CAp78QfPTaZNgpmekBljfPudBcFjUVVfUatssI3qufO1Ew3TSQKKpXCmllLD+bQdL0D5QGKoccIa&#10;nuwhW3+MVpQa95AD98dQqggRn5KGKoQ2RfRFxZb8xLUs0bu6zlKIsivRdPSIcNvgLEnmaKmWuFBR&#10;y98VF7fj3WqY7Tc/gUv5FY/5Fs8X3FGPWn99DvkSVOAhvMOv9s5oWEzh/0v8Abj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yXgTfAAAAA2wAAAA8AAAAAAAAAAAAAAAAA&#10;oQIAAGRycy9kb3ducmV2LnhtbFBLBQYAAAAABAAEAPkAAACOAwAAAAA=&#10;" strokecolor="#396" strokeweight=".5pt">
                    <v:stroke dashstyle="dash"/>
                  </v:line>
                  <v:line id="Line 82" o:spid="_x0000_s1107" style="position:absolute;visibility:visible;mso-wrap-style:square" from="0,6692" to="10707,6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UfQMAAAADbAAAADwAAAGRycy9kb3ducmV2LnhtbESPwYrCQBBE78L+w9AL3rSzOYhER1EX&#10;QWEvavDcZHqTsJmekBlj/HtnQfBYVNUrarkebKN67nztRMPXNAHFUjhTS6khv+wnc1A+kBhqnLCG&#10;B3tYrz5GS8qMu8uJ+3MoVYSIz0hDFUKbIfqiYkt+6lqW6P26zlKIsivRdHSPcNtgmiQztFRLXKio&#10;5V3Fxd/5ZjWkx+134FJ+xONmj/kVD9Sj1uPPYbMAFXgI7/CrfTAa5in8f4k/A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xFH0DAAAAA2wAAAA8AAAAAAAAAAAAAAAAA&#10;oQIAAGRycy9kb3ducmV2LnhtbFBLBQYAAAAABAAEAPkAAACOAwAAAAA=&#10;" strokecolor="#396" strokeweight=".5pt">
                    <v:stroke dashstyle="dash"/>
                  </v:line>
                  <v:line id="Line 83" o:spid="_x0000_s1108" style="position:absolute;visibility:visible;mso-wrap-style:square" from="0,9369" to="10707,9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m628EAAADbAAAADwAAAGRycy9kb3ducmV2LnhtbESPwWrDMBBE74H+g9hCb8k6DgTjRglO&#10;S8CFXpqYnhdra5taK2Mpjvv3VSHQ4zAzb5jdYba9mnj0nRMN61UCiqV2ppNGQ3U5LTNQPpAY6p2w&#10;hh/2cNg/LHaUG3eTD57OoVERIj4nDW0IQ47o65Yt+ZUbWKL35UZLIcqxQTPSLcJtj2mSbNFSJ3Gh&#10;pYFfWq6/z1erIX07vgZu5F08FiesPrGkCbV+epyLZ1CB5/AfvrdLoyHbwN+X+ANw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CbrbwQAAANsAAAAPAAAAAAAAAAAAAAAA&#10;AKECAABkcnMvZG93bnJldi54bWxQSwUGAAAAAAQABAD5AAAAjwMAAAAA&#10;" strokecolor="#396" strokeweight=".5pt">
                    <v:stroke dashstyle="dash"/>
                  </v:line>
                  <v:line id="Line 84" o:spid="_x0000_s1109" style="position:absolute;visibility:visible;mso-wrap-style:square" from="0,12045" to="10707,12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Air8EAAADbAAAADwAAAGRycy9kb3ducmV2LnhtbESPwWrDMBBE74H+g9hCb8k6JgTjRglO&#10;S8CFXpqYnhdra5taK2Mpjvv3VSHQ4zAzb5jdYba9mnj0nRMN61UCiqV2ppNGQ3U5LTNQPpAY6p2w&#10;hh/2cNg/LHaUG3eTD57OoVERIj4nDW0IQ47o65Yt+ZUbWKL35UZLIcqxQTPSLcJtj2mSbNFSJ3Gh&#10;pYFfWq6/z1erIX07vgZu5F08FiesPrGkCbV+epyLZ1CB5/AfvrdLoyHbwN+X+ANw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4CKvwQAAANsAAAAPAAAAAAAAAAAAAAAA&#10;AKECAABkcnMvZG93bnJldi54bWxQSwUGAAAAAAQABAD5AAAAjwMAAAAA&#10;" strokecolor="#396" strokeweight=".5pt">
                    <v:stroke dashstyle="dash"/>
                  </v:line>
                  <v:line id="Line 85" o:spid="_x0000_s1110" style="position:absolute;visibility:visible;mso-wrap-style:square" from="1338,0" to="1338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yHNMEAAADbAAAADwAAAGRycy9kb3ducmV2LnhtbESPwWrDMBBE74H+g9hCb8k6hgTjRglO&#10;S8CFXpqYnhdra5taK2Mpjvv3VSHQ4zAzb5jdYba9mnj0nRMN61UCiqV2ppNGQ3U5LTNQPpAY6p2w&#10;hh/2cNg/LHaUG3eTD57OoVERIj4nDW0IQ47o65Yt+ZUbWKL35UZLIcqxQTPSLcJtj2mSbNFSJ3Gh&#10;pYFfWq6/z1erIX07vgZu5F08FiesPrGkCbV+epyLZ1CB5/AfvrdLoyHbwN+X+ANw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rIc0wQAAANsAAAAPAAAAAAAAAAAAAAAA&#10;AKECAABkcnMvZG93bnJldi54bWxQSwUGAAAAAAQABAD5AAAAjwMAAAAA&#10;" strokecolor="#396" strokeweight=".5pt">
                    <v:stroke dashstyle="dash"/>
                  </v:line>
                  <v:line id="Line 86" o:spid="_x0000_s1111" style="position:absolute;visibility:visible;mso-wrap-style:square" from="4015,0" to="4015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4ZQ8AAAADbAAAADwAAAGRycy9kb3ducmV2LnhtbESPzYrCQBCE74LvMLTgTTvrQSTrGLIr&#10;ggte/MFzk+lNwmZ6QmaM2bd3BMFjUVVfUetssI3qufO1Ew0f8wQUS+FMLaWGy3k3W4HygcRQ44Q1&#10;/LOHbDMerSk17i5H7k+hVBEiPiUNVQhtiuiLii35uWtZovfrOkshyq5E09E9wm2DiyRZoqVa4kJF&#10;LX9XXPydblbD4udrG7iUg3jMd3i54p561Ho6GfJPUIGH8A6/2nujYbWE55f4A3Dz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N+GUPAAAAA2wAAAA8AAAAAAAAAAAAAAAAA&#10;oQIAAGRycy9kb3ducmV2LnhtbFBLBQYAAAAABAAEAPkAAACOAwAAAAA=&#10;" strokecolor="#396" strokeweight=".5pt">
                    <v:stroke dashstyle="dash"/>
                  </v:line>
                  <v:line id="Line 87" o:spid="_x0000_s1112" style="position:absolute;visibility:visible;mso-wrap-style:square" from="6692,0" to="6692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K82MEAAADbAAAADwAAAGRycy9kb3ducmV2LnhtbESPwWrDMBBE74H+g9hCb8k6PiTGjRKc&#10;loALvTQxPS/W1ja1VsZSHPfvq0Kgx2Fm3jC7w2x7NfHoOyca1qsEFEvtTCeNhupyWmagfCAx1Dth&#10;DT/s4bB/WOwoN+4mHzydQ6MiRHxOGtoQhhzR1y1b8is3sETvy42WQpRjg2akW4TbHtMk2aClTuJC&#10;SwO/tFx/n69WQ/p2fA3cyLt4LE5YfWJJE2r99DgXz6ACz+E/fG+XRkO2hb8v8Qfg/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MrzYwQAAANsAAAAPAAAAAAAAAAAAAAAA&#10;AKECAABkcnMvZG93bnJldi54bWxQSwUGAAAAAAQABAD5AAAAjwMAAAAA&#10;" strokecolor="#396" strokeweight=".5pt">
                    <v:stroke dashstyle="dash"/>
                  </v:line>
                  <v:line id="Line 88" o:spid="_x0000_s1113" style="position:absolute;visibility:visible;mso-wrap-style:square" from="9369,0" to="9369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0oqrwAAADbAAAADwAAAGRycy9kb3ducmV2LnhtbERPTYvCMBC9C/6HMII3na4HkWoUd0VQ&#10;8KIWz0MztmWbSWlirf/eHASPj/e92vS2Vh23vnKi4WeagGLJnamk0JBd95MFKB9IDNVOWMOLPWzW&#10;w8GKUuOecubuEgoVQ8SnpKEMoUkRfV6yJT91DUvk7q61FCJsCzQtPWO4rXGWJHO0VElsKKnhv5Lz&#10;/8vDapgdf3eBCzmJx+0esxseqEOtx6N+uwQVuA9f8cd9MBoWcWz8En8Art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a0oqrwAAADbAAAADwAAAAAAAAAAAAAAAAChAgAA&#10;ZHJzL2Rvd25yZXYueG1sUEsFBgAAAAAEAAQA+QAAAIoDAAAAAA==&#10;" strokecolor="#396" strokeweight=".5pt">
                    <v:stroke dashstyle="dash"/>
                  </v:line>
                  <v:line id="Line 89" o:spid="_x0000_s1114" style="position:absolute;visibility:visible;mso-wrap-style:square" from="8030,0" to="10707,2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GNMcEAAADbAAAADwAAAGRycy9kb3ducmV2LnhtbESPwWrDMBBE74H+g9hCb8k6PgTHjRKc&#10;loALvSQxPS/W1ja1VsZSHPfvq0Khx2Fm3jC7w2x7NfHoOyca1qsEFEvtTCeNhup6WmagfCAx1Dth&#10;Dd/s4bB/WOwoN+4uZ54uoVERIj4nDW0IQ47o65Yt+ZUbWKL36UZLIcqxQTPSPcJtj2mSbNBSJ3Gh&#10;pYFfWq6/LjerIX07vgZu5F08FiesPrCkCbV+epyLZ1CB5/Af/muXRkO2hd8v8Qfg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4Y0xwQAAANsAAAAPAAAAAAAAAAAAAAAA&#10;AKECAABkcnMvZG93bnJldi54bWxQSwUGAAAAAAQABAD5AAAAjwMAAAAA&#10;" strokecolor="#396" strokeweight=".5pt">
                    <v:stroke dashstyle="dash"/>
                  </v:line>
                  <v:line id="Line 90" o:spid="_x0000_s1115" style="position:absolute;flip:y;visibility:visible;mso-wrap-style:square" from="0,0" to="2677,2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he2r0AAADbAAAADwAAAGRycy9kb3ducmV2LnhtbERPyw7BQBTdS/zD5ErsmLIQyhAkEoKI&#10;x8bupnO1pXOn6Qzq781CYnly3pNZbQrxosrllhX0uhEI4sTqnFMFl/OqMwThPLLGwjIp+JCD2bTZ&#10;mGCs7ZuP9Dr5VIQQdjEqyLwvYyldkpFB17UlceButjLoA6xSqSt8h3BTyH4UDaTBnENDhiUtM0oe&#10;p6dRYOm6OW52dr2df/SyPNT7xe6ulWq36vkYhKfa/8U/91orGIX14Uv4AXL6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JIXtq9AAAA2wAAAA8AAAAAAAAAAAAAAAAAoQIA&#10;AGRycy9kb3ducmV2LnhtbFBLBQYAAAAABAAEAPkAAACLAwAAAAA=&#10;" strokecolor="#396" strokeweight=".5pt">
                    <v:stroke dashstyle="dash"/>
                  </v:line>
                  <v:line id="Line 91" o:spid="_x0000_s1116" style="position:absolute;visibility:visible;mso-wrap-style:square" from="5353,0" to="10707,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4X6sEAAADbAAAADwAAAGRycy9kb3ducmV2LnhtbESPwWrDMBBE74H+g9hAb/E6OZTWtRKS&#10;hoADvTQxPS/W1ja1VsZSbPfvq0Chx2Fm3jD5bradGnnwrRMN6yQFxVI500qtobyeVs+gfCAx1Dlh&#10;DT/sYbd9WOSUGTfJB4+XUKsIEZ+RhiaEPkP0VcOWfOJ6luh9ucFSiHKo0Qw0RbjtcJOmT2iplbjQ&#10;UM9vDVffl5vVsDkfjoFreReP+xOWn1jQiFo/Luf9K6jAc/gP/7ULo+FlDfcv8Qfg9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ThfqwQAAANsAAAAPAAAAAAAAAAAAAAAA&#10;AKECAABkcnMvZG93bnJldi54bWxQSwUGAAAAAAQABAD5AAAAjwMAAAAA&#10;" strokecolor="#396" strokeweight=".5pt">
                    <v:stroke dashstyle="dash"/>
                  </v:line>
                  <v:line id="Line 92" o:spid="_x0000_s1117" style="position:absolute;flip:y;visibility:visible;mso-wrap-style:square" from="0,0" to="5353,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ZlNsQAAADbAAAADwAAAGRycy9kb3ducmV2LnhtbESPQWvCQBSE74L/YXlCb7oxh2Kjq2hA&#10;SNBSol56e2Rfk7TZtyG7avz33ULB4zAz3zCrzWBacaPeNZYVzGcRCOLS6oYrBZfzfroA4TyyxtYy&#10;KXiQg816PFphou2dC7qdfCUChF2CCmrvu0RKV9Zk0M1sRxy8L9sb9EH2ldQ93gPctDKOoldpsOGw&#10;UGNHaU3lz+lqFFj6zIv8aLPD9qHT7mN43x2/tVIvk2G7BOFp8M/wfzvTCt5i+PsSfo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1mU2xAAAANsAAAAPAAAAAAAAAAAA&#10;AAAAAKECAABkcnMvZG93bnJldi54bWxQSwUGAAAAAAQABAD5AAAAkgMAAAAA&#10;" strokecolor="#396" strokeweight=".5pt">
                    <v:stroke dashstyle="dash"/>
                  </v:line>
                  <v:line id="Line 93" o:spid="_x0000_s1118" style="position:absolute;visibility:visible;mso-wrap-style:square" from="2677,0" to="10707,8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AsBsIAAADbAAAADwAAAGRycy9kb3ducmV2LnhtbESPzWrDMBCE74G+g9hCb/E6KZTUtWzS&#10;hkAKveSHnhdra5tYK2Mpjvv2VSDQ4zAz3zB5OdlOjTz41omGRZKCYqmcaaXWcDpu5ytQPpAY6pyw&#10;hl/2UBYPs5wy466y5/EQahUh4jPS0ITQZ4i+atiST1zPEr0fN1gKUQ41moGuEW47XKbpC1pqJS40&#10;1PNHw9X5cLEalp/vm8C1fInH9RZP37ijEbV+epzWb6ACT+E/fG/vjIbXZ7h9iT8A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tAsBsIAAADbAAAADwAAAAAAAAAAAAAA&#10;AAChAgAAZHJzL2Rvd25yZXYueG1sUEsFBgAAAAAEAAQA+QAAAJADAAAAAA==&#10;" strokecolor="#396" strokeweight=".5pt">
                    <v:stroke dashstyle="dash"/>
                  </v:line>
                  <v:line id="Line 94" o:spid="_x0000_s1119" style="position:absolute;flip:y;visibility:visible;mso-wrap-style:square" from="0,0" to="8030,8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NY2cQAAADbAAAADwAAAGRycy9kb3ducmV2LnhtbESPQWvCQBSE70L/w/IK3nTTIqKpq1hB&#10;UIxI0l56e2Rfk7TZtyG7avLvXUHwOMzMN8xi1ZlaXKh1lWUFb+MIBHFudcWFgu+v7WgGwnlkjbVl&#10;UtCTg9XyZbDAWNsrp3TJfCEChF2MCkrvm1hKl5dk0I1tQxy8X9sa9EG2hdQtXgPc1PI9iqbSYMVh&#10;ocSGNiXl/9nZKLD0s0/3id0d1r3eNKfu+Jn8aaWGr936A4Snzj/Dj/ZOK5hP4P4l/AC5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c1jZxAAAANsAAAAPAAAAAAAAAAAA&#10;AAAAAKECAABkcnMvZG93bnJldi54bWxQSwUGAAAAAAQABAD5AAAAkgMAAAAA&#10;" strokecolor="#396" strokeweight=".5pt">
                    <v:stroke dashstyle="dash"/>
                  </v:line>
                  <v:line id="Line 95" o:spid="_x0000_s1120" style="position:absolute;visibility:visible;mso-wrap-style:square" from="0,0" to="10707,10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UR6cIAAADbAAAADwAAAGRycy9kb3ducmV2LnhtbESPzWrDMBCE74G+g9hCb/E6gZbUtWzS&#10;hkAKveSHnhdra5tYK2Mpjvv2VSDQ4zAz3zB5OdlOjTz41omGRZKCYqmcaaXWcDpu5ytQPpAY6pyw&#10;hl/2UBYPs5wy466y5/EQahUh4jPS0ITQZ4i+atiST1zPEr0fN1gKUQ41moGuEW47XKbpC1pqJS40&#10;1PNHw9X5cLEalp/vm8C1fInH9RZP37ijEbV+epzWb6ACT+E/fG/vjIbXZ7h9iT8A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nUR6cIAAADbAAAADwAAAAAAAAAAAAAA&#10;AAChAgAAZHJzL2Rvd25yZXYueG1sUEsFBgAAAAAEAAQA+QAAAJADAAAAAA==&#10;" strokecolor="#396" strokeweight=".5pt">
                    <v:stroke dashstyle="dash"/>
                  </v:line>
                  <v:line id="Line 96" o:spid="_x0000_s1121" style="position:absolute;flip:y;visibility:visible;mso-wrap-style:square" from="0,0" to="10707,10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1jNcUAAADbAAAADwAAAGRycy9kb3ducmV2LnhtbESPT2vCQBTE7wW/w/IEb3Wjh9BG1xAD&#10;QkItxT+X3h7Z1yRt9m3Irhq/fbdQ8DjMzG+YdTqaTlxpcK1lBYt5BIK4srrlWsH5tHt+AeE8ssbO&#10;Mim4k4N0M3laY6LtjQ90PfpaBAi7BBU03veJlK5qyKCb2544eF92MOiDHGqpB7wFuOnkMopiabDl&#10;sNBgT3lD1c/xYhRY+iwP5d4Wb9ld5/3H+L7df2ulZtMxW4HwNPpH+L9daAWvMfx9C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u1jNcUAAADbAAAADwAAAAAAAAAA&#10;AAAAAAChAgAAZHJzL2Rvd25yZXYueG1sUEsFBgAAAAAEAAQA+QAAAJMDAAAAAA==&#10;" strokecolor="#396" strokeweight=".5pt">
                    <v:stroke dashstyle="dash"/>
                  </v:line>
                  <v:line id="Line 97" o:spid="_x0000_s1122" style="position:absolute;visibility:visible;mso-wrap-style:square" from="0,2677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sqBcIAAADbAAAADwAAAGRycy9kb3ducmV2LnhtbESPzWrDMBCE74G+g9hCb/E6ObSpa9mk&#10;DYEUeskPPS/W1jaxVsZSHPftq0Cgx2FmvmHycrKdGnnwrRMNiyQFxVI500qt4XTczlegfCAx1Dlh&#10;Db/soSweZjllxl1lz+Mh1CpCxGekoQmhzxB91bAln7ieJXo/brAUohxqNANdI9x2uEzTZ7TUSlxo&#10;qOePhqvz4WI1LD/fN4Fr+RKP6y2evnFHI2r99Dit30AFnsJ/+N7eGQ2vL3D7En8AF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esqBcIAAADbAAAADwAAAAAAAAAAAAAA&#10;AAChAgAAZHJzL2Rvd25yZXYueG1sUEsFBgAAAAAEAAQA+QAAAJADAAAAAA==&#10;" strokecolor="#396" strokeweight=".5pt">
                    <v:stroke dashstyle="dash"/>
                  </v:line>
                  <v:line id="Line 98" o:spid="_x0000_s1123" style="position:absolute;flip:y;visibility:visible;mso-wrap-style:square" from="0,2677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5S3L0AAADbAAAADwAAAGRycy9kb3ducmV2LnhtbERPyw7BQBTdS/zD5ErsmLIQyhAkEoKI&#10;x8bupnO1pXOn6Qzq781CYnly3pNZbQrxosrllhX0uhEI4sTqnFMFl/OqMwThPLLGwjIp+JCD2bTZ&#10;mGCs7ZuP9Dr5VIQQdjEqyLwvYyldkpFB17UlceButjLoA6xSqSt8h3BTyH4UDaTBnENDhiUtM0oe&#10;p6dRYOm6OW52dr2df/SyPNT7xe6ulWq36vkYhKfa/8U/91orGIWx4Uv4AXL6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+Uty9AAAA2wAAAA8AAAAAAAAAAAAAAAAAoQIA&#10;AGRycy9kb3ducmV2LnhtbFBLBQYAAAAABAAEAPkAAACLAwAAAAA=&#10;" strokecolor="#396" strokeweight=".5pt">
                    <v:stroke dashstyle="dash"/>
                  </v:line>
                  <v:line id="Line 99" o:spid="_x0000_s1124" style="position:absolute;visibility:visible;mso-wrap-style:square" from="0,5353" to="8030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gb7MEAAADbAAAADwAAAGRycy9kb3ducmV2LnhtbESPwWrDMBBE74H+g9hCb8k6PoTYjRKc&#10;loALvTQxPS/W1ja1VsZSHPfvq0Kgx2Fm3jC7w2x7NfHoOyca1qsEFEvtTCeNhupyWm5B+UBiqHfC&#10;Gn7Yw2H/sNhRbtxNPng6h0ZFiPicNLQhDDmir1u25FduYInelxsthSjHBs1Itwi3PaZJskFLncSF&#10;lgZ+abn+Pl+thvTt+Bq4kXfxWJyw+sSSJtT66XEunkEFnsN/+N4ujYYsg78v8Qfg/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OBvswQAAANsAAAAPAAAAAAAAAAAAAAAA&#10;AKECAABkcnMvZG93bnJldi54bWxQSwUGAAAAAAQABAD5AAAAjwMAAAAA&#10;" strokecolor="#396" strokeweight=".5pt">
                    <v:stroke dashstyle="dash"/>
                  </v:line>
                  <v:line id="Line 100" o:spid="_x0000_s1125" style="position:absolute;flip:y;visibility:visible;mso-wrap-style:square" from="2677,5353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tl2cUAAADcAAAADwAAAGRycy9kb3ducmV2LnhtbESPQWvCQBCF70L/wzKF3sxGD6WkWUUF&#10;QWmKqL30NmSnSTQ7G7LbGP9951DwNsN78943+XJ0rRqoD41nA7MkBUVcettwZeDrvJ2+gQoR2WLr&#10;mQzcKcBy8TTJMbP+xkcaTrFSEsIhQwN1jF2mdShrchgS3xGL9uN7h1HWvtK2x5uEu1bP0/RVO2xY&#10;GmrsaFNTeT39OgOevvfHfeF3H6u73XSH8XNdXKwxL8/j6h1UpDE+zP/XOyv4qeDLMzKBXv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Wtl2cUAAADcAAAADwAAAAAAAAAA&#10;AAAAAAChAgAAZHJzL2Rvd25yZXYueG1sUEsFBgAAAAAEAAQA+QAAAJMDAAAAAA==&#10;" strokecolor="#396" strokeweight=".5pt">
                    <v:stroke dashstyle="dash"/>
                  </v:line>
                  <v:line id="Line 101" o:spid="_x0000_s1126" style="position:absolute;visibility:visible;mso-wrap-style:square" from="0,8030" to="5353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3Vw70AAADcAAAADwAAAGRycy9kb3ducmV2LnhtbERPy6rCMBDdX/AfwgjurlNdiFSj+EBQ&#10;cOMD10MztsVmUppY69+bCxfczeE8Z77sbKVabnzpRMNomIBiyZwpJddwvex+p6B8IDFUOWENb/aw&#10;XPR+5pQa95ITt+eQqxgiPiUNRQh1iuizgi35oatZInd3jaUQYZOjaegVw22F4ySZoKVSYkNBNW8K&#10;zh7np9UwPqy3gXM5isfVDq833FOLWg/63WoGKnAXvuJ/997E+ckI/p6JF+Di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3d1cO9AAAA3AAAAA8AAAAAAAAAAAAAAAAAoQIA&#10;AGRycy9kb3ducmV2LnhtbFBLBQYAAAAABAAEAPkAAACLAwAAAAA=&#10;" strokecolor="#396" strokeweight=".5pt">
                    <v:stroke dashstyle="dash"/>
                  </v:line>
                  <v:line id="Line 102" o:spid="_x0000_s1127" style="position:absolute;flip:y;visibility:visible;mso-wrap-style:square" from="5353,8030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VeNb8AAADcAAAADwAAAGRycy9kb3ducmV2LnhtbERPSwrCMBDdC94hjOBOU12IVKOoICgq&#10;4mfjbmjGttpMShO13t4Igrt5vO+Mp7UpxJMql1tW0OtGIIgTq3NOFZxPy84QhPPIGgvLpOBNDqaT&#10;ZmOMsbYvPtDz6FMRQtjFqCDzvoyldElGBl3XlsSBu9rKoA+wSqWu8BXCTSH7UTSQBnMODRmWtMgo&#10;uR8fRoGly/qw3trVZvbWi3Jf7+bbm1aq3apnIxCeav8X/9wrHeZHffg+Ey6Qk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vVeNb8AAADcAAAADwAAAAAAAAAAAAAAAACh&#10;AgAAZHJzL2Rvd25yZXYueG1sUEsFBgAAAAAEAAQA+QAAAI0DAAAAAA==&#10;" strokecolor="#396" strokeweight=".5pt">
                    <v:stroke dashstyle="dash"/>
                  </v:line>
                  <v:line id="Line 103" o:spid="_x0000_s1128" style="position:absolute;visibility:visible;mso-wrap-style:square" from="0,10707" to="267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PuL78AAADcAAAADwAAAGRycy9kb3ducmV2LnhtbERPTWvCQBC9F/wPywi9NRMtiKRZxVqE&#10;FLyYSs9DdpqEZmdDdhvjv3cLgrd5vM/Jt5Pt1MiDb51oWCQpKJbKmVZqDeevw8salA8khjonrOHK&#10;Hrab2VNOmXEXOfFYhlrFEPEZaWhC6DNEXzVsySeuZ4ncjxsshQiHGs1AlxhuO1ym6QottRIbGup5&#10;33D1W/5ZDcvP94/AtRzF4+6A528saEStn+fT7g1U4Ck8xHd3YeL89BX+n4kX4OY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kPuL78AAADcAAAADwAAAAAAAAAAAAAAAACh&#10;AgAAZHJzL2Rvd25yZXYueG1sUEsFBgAAAAAEAAQA+QAAAI0DAAAAAA==&#10;" strokecolor="#396" strokeweight=".5pt">
                    <v:stroke dashstyle="dash"/>
                  </v:line>
                  <v:line id="Line 104" o:spid="_x0000_s1129" style="position:absolute;flip:y;visibility:visible;mso-wrap-style:square" from="8030,10707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Bj2sAAAADcAAAADwAAAGRycy9kb3ducmV2LnhtbERPy6rCMBDdX/AfwgjurqkiItUoKgiK&#10;ivjYuBuasa02k9JErX9vBMHdHM5zRpPaFOJBlcstK+i0IxDEidU5pwpOx8X/AITzyBoLy6TgRQ4m&#10;48bfCGNtn7ynx8GnIoSwi1FB5n0ZS+mSjAy6ti2JA3exlUEfYJVKXeEzhJtCdqOoLw3mHBoyLGme&#10;UXI73I0CS+fVfrWxy/X0peflrt7ONletVKtZT4cgPNX+J/66lzrMj3rweSZcIM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pQY9rAAAAA3AAAAA8AAAAAAAAAAAAAAAAA&#10;oQIAAGRycy9kb3ducmV2LnhtbFBLBQYAAAAABAAEAPkAAACOAwAAAAA=&#10;" strokecolor="#396" strokeweight=".5pt">
                    <v:stroke dashstyle="dash"/>
                  </v:line>
                </v:group>
                <v:shape id="AutoShape 105" o:spid="_x0000_s1130" type="#_x0000_t32" style="position:absolute;left:5360;top:5;width:1;height:66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LjRMIAAADcAAAADwAAAGRycy9kb3ducmV2LnhtbERP3UrDMBS+F/YO4Qy8kS11qLjadAyh&#10;IIhINx/grDlrislJl8Stvr0RBO/Ox/d7qs3krDhTiINnBbfLAgRx5/XAvYKPfbN4BBETskbrmRR8&#10;U4RNPbuqsNT+wi2dd6kXOYRjiQpMSmMpZewMOYxLPxJn7uiDw5Rh6KUOeMnhzspVUTxIhwPnBoMj&#10;PRvqPndfTkGzf53s+6G1J3t3Y5qwdm+pXSl1PZ+2TyASTelf/Od+0Xl+cQ+/z+QLZ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bLjRMIAAADcAAAADwAAAAAAAAAAAAAA&#10;AAChAgAAZHJzL2Rvd25yZXYueG1sUEsFBgAAAAAEAAQA+QAAAJADAAAAAA==&#10;" strokecolor="#396" strokeweight="1pt"/>
                <v:shape id="AutoShape 106" o:spid="_x0000_s1131" type="#_x0000_t32" style="position:absolute;top:6650;width:536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B9M8IAAADcAAAADwAAAGRycy9kb3ducmV2LnhtbERP22oCMRB9L/gPYYS+FM1WROrWKFJY&#10;EIrIaj9gupluliaTNYm6/ftGKPRtDuc6q83grLhSiJ1nBc/TAgRx43XHrYKPUzV5ARETskbrmRT8&#10;UITNevSwwlL7G9d0PaZW5BCOJSowKfWllLEx5DBOfU+cuS8fHKYMQyt1wFsOd1bOimIhHXacGwz2&#10;9Gao+T5enILq9D7Yw2dtz3b+ZKqwdPtUz5R6HA/bVxCJhvQv/nPvdJ5fLOD+TL5Ar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WB9M8IAAADcAAAADwAAAAAAAAAAAAAA&#10;AAChAgAAZHJzL2Rvd25yZXYueG1sUEsFBgAAAAAEAAQA+QAAAJADAAAAAA==&#10;" strokecolor="#396" strokeweight="1pt"/>
                <v:shape id="AutoShape 107" o:spid="_x0000_s1132" type="#_x0000_t32" style="position:absolute;top:5;width:4;height:6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zYqMIAAADcAAAADwAAAGRycy9kb3ducmV2LnhtbERP3UrDMBS+F/YO4Qy8kS11iLradAyh&#10;IIhINx/grDlrislJl8Stvr0RBO/Ox/d7qs3krDhTiINnBbfLAgRx5/XAvYKPfbN4BBETskbrmRR8&#10;U4RNPbuqsNT+wi2dd6kXOYRjiQpMSmMpZewMOYxLPxJn7uiDw5Rh6KUOeMnhzspVUdxLhwPnBoMj&#10;PRvqPndfTkGzf53s+6G1J3t3Y5qwdm+pXSl1PZ+2TyASTelf/Od+0Xl+8QC/z+QLZ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izYqMIAAADcAAAADwAAAAAAAAAAAAAA&#10;AAChAgAAZHJzL2Rvd25yZXYueG1sUEsFBgAAAAAEAAQA+QAAAJADAAAAAA==&#10;" strokecolor="#396" strokeweight="1pt"/>
                <v:shape id="AutoShape 108" o:spid="_x0000_s1133" type="#_x0000_t32" style="position:absolute;top:1333;width:5360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axl8UAAADcAAAADwAAAGRycy9kb3ducmV2LnhtbESPT2/CMAzF70h8h8hIu0HKDrAVAkLT&#10;Ju0wofHv7jWmrWicKslo++3xYdJutt7zez+vt71r1J1CrD0bmM8yUMSFtzWXBs6nj+kLqJiQLTae&#10;ycBAEbab8WiNufUdH+h+TKWSEI45GqhSanOtY1GRwzjzLbFoVx8cJllDqW3ATsJdo5+zbKEd1iwN&#10;Fbb0VlFxO/46A93ivdnf+PyzPNRfl2W4DN+vw2DM06TfrUAl6tO/+e/60wp+JrTyjEygN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8axl8UAAADcAAAADwAAAAAAAAAA&#10;AAAAAAChAgAAZHJzL2Rvd25yZXYueG1sUEsFBgAAAAAEAAQA+QAAAJMDAAAAAA==&#10;" strokecolor="#396" strokeweight="1pt"/>
                <v:shape id="AutoShape 109" o:spid="_x0000_s1134" type="#_x0000_t32" style="position:absolute;left:1;top:2662;width:535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/pQcIAAADcAAAADwAAAGRycy9kb3ducmV2LnhtbERP22oCMRB9L/gPYYS+FM1WStHVKFJY&#10;KEgpq37AuBk3i8lkm6S6/n1TKPRtDuc6q83grLhSiJ1nBc/TAgRx43XHrYLjoZrMQcSErNF6JgV3&#10;irBZjx5WWGp/45qu+9SKHMKxRAUmpb6UMjaGHMap74kzd/bBYcowtFIHvOVwZ+WsKF6lw45zg8Ge&#10;3gw1l/23U1AddoP9PNX2y748mSos3EeqZ0o9joftEkSiIf2L/9zvOs8vFvD7TL5Ar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P/pQcIAAADcAAAADwAAAAAAAAAAAAAA&#10;AAChAgAAZHJzL2Rvd25yZXYueG1sUEsFBgAAAAAEAAQA+QAAAJADAAAAAA==&#10;" strokecolor="#396" strokeweight="1pt"/>
                <v:shape id="AutoShape 110" o:spid="_x0000_s1135" type="#_x0000_t32" style="position:absolute;left:1;top:3991;width:535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zWAcUAAADcAAAADwAAAGRycy9kb3ducmV2LnhtbESP0UoDMRBF34X+QxjBF7HZFpF2bVqK&#10;sCCIyLb9gHEzbhaTyZrEdv1750HwbYZ7594zm90UvDpTykNkA4t5BYq4i3bg3sDp2NytQOWCbNFH&#10;JgM/lGG3nV1tsLbxwi2dD6VXEsK5RgOulLHWOneOAuZ5HIlF+4gpYJE19domvEh48HpZVQ864MDS&#10;4HCkJ0fd5+E7GGiOL5N/e2/9l7+/dU1ah9fSLo25uZ72j6AKTeXf/Hf9bAV/IfjyjEygt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BzWAcUAAADcAAAADwAAAAAAAAAA&#10;AAAAAAChAgAAZHJzL2Rvd25yZXYueG1sUEsFBgAAAAAEAAQA+QAAAJMDAAAAAA==&#10;" strokecolor="#396" strokeweight="1pt"/>
                <v:shape id="AutoShape 111" o:spid="_x0000_s1136" type="#_x0000_t32" style="position:absolute;top:5321;width:5360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O18EAAADcAAAADwAAAGRycy9kb3ducmV2LnhtbERPS4vCMBC+L/gfwgje1rQedK1GEXHB&#10;w7L4vI/N2BabSUmytv33mwVhb/PxPWe57kwtnuR8ZVlBOk5AEOdWV1wouJw/3z9A+ICssbZMCnry&#10;sF4N3paYadvykZ6nUIgYwj5DBWUITSalz0sy6Me2IY7c3TqDIUJXSO2wjeGmlpMkmUqDFceGEhva&#10;lpQ/Tj9GQTvd1d8Pvtxmx+rrOnPX/jDve6VGw26zABGoC//il3uv4/w0hb9n4gVy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3JY7XwQAAANwAAAAPAAAAAAAAAAAAAAAA&#10;AKECAABkcnMvZG93bnJldi54bWxQSwUGAAAAAAQABAD5AAAAjwMAAAAA&#10;" strokecolor="#396" strokeweight="1pt"/>
                <v:shape id="AutoShape 112" o:spid="_x0000_s1137" type="#_x0000_t32" style="position:absolute;left:1340;top:5;width:2;height:664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cQoMEAAADcAAAADwAAAGRycy9kb3ducmV2LnhtbERPS4vCMBC+C/sfwizsTVM9+KhGkWWF&#10;PSzi8z42Y1tsJiWJtv33G0HwNh/fcxar1lTiQc6XlhUMBwkI4szqknMFp+OmPwXhA7LGyjIp6MjD&#10;avnRW2CqbcN7ehxCLmII+xQVFCHUqZQ+K8igH9iaOHJX6wyGCF0utcMmhptKjpJkLA2WHBsKrOm7&#10;oOx2uBsFzfin2t74dJnsy7/zxJ273azrlPr6bNdzEIHa8Ba/3L86zh+O4PlMvEA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9xCgwQAAANwAAAAPAAAAAAAAAAAAAAAA&#10;AKECAABkcnMvZG93bnJldi54bWxQSwUGAAAAAAQABAD5AAAAjwMAAAAA&#10;" strokecolor="#396" strokeweight="1pt"/>
                <v:shape id="AutoShape 113" o:spid="_x0000_s1138" type="#_x0000_t32" style="position:absolute;left:2680;top:4;width:1;height:66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5IdsMAAADcAAAADwAAAGRycy9kb3ducmV2LnhtbERP22oCMRB9L/QfwhT6UjSrlqKrUUph&#10;oSClrPYDxs24WZpMtkmq279vBMG3OZzrrDaDs+JEIXaeFUzGBQjixuuOWwVf+2o0BxETskbrmRT8&#10;UYTN+v5uhaX2Z67ptEutyCEcS1RgUupLKWNjyGEc+544c0cfHKYMQyt1wHMOd1ZOi+JFOuw4Nxjs&#10;6c1Q8737dQqq/Xawn4fa/tjnJ1OFhftI9VSpx4fhdQki0ZBu4qv7Xef5kxlcnskX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OSHbDAAAA3AAAAA8AAAAAAAAAAAAA&#10;AAAAoQIAAGRycy9kb3ducmV2LnhtbFBLBQYAAAAABAAEAPkAAACRAwAAAAA=&#10;" strokecolor="#396" strokeweight="1pt"/>
                <v:shape id="AutoShape 114" o:spid="_x0000_s1139" type="#_x0000_t32" style="position:absolute;left:4020;top:5;width:1;height:66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fQAsIAAADcAAAADwAAAGRycy9kb3ducmV2LnhtbERP22oCMRB9L/QfwhT6UjSrSLFbo5TC&#10;glBEVvsB42a6WZpMtknU9e+NIPRtDuc6i9XgrDhRiJ1nBZNxAYK48brjVsH3vhrNQcSErNF6JgUX&#10;irBaPj4ssNT+zDWddqkVOYRjiQpMSn0pZWwMOYxj3xNn7scHhynD0Eod8JzDnZXToniVDjvODQZ7&#10;+jTU/O6OTkG1/xrs9lDbPzt7MVV4c5tUT5V6fho+3kEkGtK/+O5e6zx/MoPbM/kCub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yfQAsIAAADcAAAADwAAAAAAAAAAAAAA&#10;AAChAgAAZHJzL2Rvd25yZXYueG1sUEsFBgAAAAAEAAQA+QAAAJADAAAAAA==&#10;" strokecolor="#396" strokeweight="1pt"/>
                <v:group id="Group 115" o:spid="_x0000_s1140" style="position:absolute;left:5379;width:5360;height:6646" coordsize="10707,13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<v:line id="Line 116" o:spid="_x0000_s1141" style="position:absolute;visibility:visible;mso-wrap-style:square" from="0,1338" to="10707,1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+3bar8AAADcAAAADwAAAGRycy9kb3ducmV2LnhtbERPTWuDQBC9F/oflinkVsfkIMVmI7Yl&#10;YKCXppLz4E5V6s6KuzHm33cDgd7m8T5nWyx2UDNPvneiYZ2koFgaZ3ppNdTf++cXUD6QGBqcsIYr&#10;eyh2jw9byo27yBfPx9CqGCI+Jw1dCGOO6JuOLfnEjSyR+3GTpRDh1KKZ6BLD7YCbNM3QUi+xoaOR&#10;3ztufo9nq2FzePsI3MqneCz3WJ+wohm1Xj0t5SuowEv4F9/dlYnz1xncnokX4O4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+3bar8AAADcAAAADwAAAAAAAAAAAAAAAACh&#10;AgAAZHJzL2Rvd25yZXYueG1sUEsFBgAAAAAEAAQA+QAAAI0DAAAAAA==&#10;" strokecolor="#396" strokeweight=".5pt">
                    <v:stroke dashstyle="dash"/>
                  </v:line>
                  <v:line id="Line 117" o:spid="_x0000_s1142" style="position:absolute;visibility:visible;mso-wrap-style:square" from="0,4015" to="10707,4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F+8b4AAADcAAAADwAAAGRycy9kb3ducmV2LnhtbERPS4vCMBC+L/gfwgje1qkeVKpR1EVw&#10;wYsPPA/N2BabSWmytf57syB4m4/vOYtVZyvVcuNLJxpGwwQUS+ZMKbmGy3n3PQPlA4mhyglreLKH&#10;1bL3taDUuIccuT2FXMUQ8SlpKEKoU0SfFWzJD13NErmbayyFCJscTUOPGG4rHCfJBC2VEhsKqnlb&#10;cHY//VkN49/NT+BcDuJxvcPLFffUotaDfreegwrchY/47d6bOH80hf9n4gW4fA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4oX7xvgAAANwAAAAPAAAAAAAAAAAAAAAAAKEC&#10;AABkcnMvZG93bnJldi54bWxQSwUGAAAAAAQABAD5AAAAjAMAAAAA&#10;" strokecolor="#396" strokeweight=".5pt">
                    <v:stroke dashstyle="dash"/>
                  </v:line>
                  <v:line id="Line 118" o:spid="_x0000_s1143" style="position:absolute;visibility:visible;mso-wrap-style:square" from="0,6692" to="10707,6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7qg8EAAADcAAAADwAAAGRycy9kb3ducmV2LnhtbESPQWvCQBCF74L/YRnBW53oQSR1FasI&#10;Cr1oxfOQnSah2dmQ3cb03zuHgrcZ3pv3vllvB9+YnrtYB7Ewn2VgWIrgaikt3L6ObyswMZE4aoKw&#10;hT+OsN2MR2vKXXjIhftrKo2GSMzJQpVSmyPGomJPcRZaFtW+Q+cp6dqV6Dp6aLhvcJFlS/RUizZU&#10;1PK+4uLn+ustLM4fh8SlfErE3RFvdzxRj9ZOJ8PuHUziIb3M/9cnp/hzpdVndAL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PuqDwQAAANwAAAAPAAAAAAAAAAAAAAAA&#10;AKECAABkcnMvZG93bnJldi54bWxQSwUGAAAAAAQABAD5AAAAjwMAAAAA&#10;" strokecolor="#396" strokeweight=".5pt">
                    <v:stroke dashstyle="dash"/>
                  </v:line>
                  <v:line id="Line 119" o:spid="_x0000_s1144" style="position:absolute;visibility:visible;mso-wrap-style:square" from="0,9369" to="10707,9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JPGL4AAADcAAAADwAAAGRycy9kb3ducmV2LnhtbERPS4vCMBC+L/gfwgje1qkeRKtR1EVw&#10;wYsPPA/N2BabSWmytf57syB4m4/vOYtVZyvVcuNLJxpGwwQUS+ZMKbmGy3n3PQXlA4mhyglreLKH&#10;1bL3taDUuIccuT2FXMUQ8SlpKEKoU0SfFWzJD13NErmbayyFCJscTUOPGG4rHCfJBC2VEhsKqnlb&#10;cHY//VkN49/NT+BcDuJxvcPLFffUotaDfreegwrchY/47d6bOH80g/9n4gW4fA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mck8YvgAAANwAAAAPAAAAAAAAAAAAAAAAAKEC&#10;AABkcnMvZG93bnJldi54bWxQSwUGAAAAAAQABAD5AAAAjAMAAAAA&#10;" strokecolor="#396" strokeweight=".5pt">
                    <v:stroke dashstyle="dash"/>
                  </v:line>
                  <v:line id="Line 120" o:spid="_x0000_s1145" style="position:absolute;visibility:visible;mso-wrap-style:square" from="0,12045" to="10707,12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QsOMEAAADcAAAADwAAAGRycy9kb3ducmV2LnhtbESPQWvCQBCF7wX/wzKCtzoxBynRVWxF&#10;UPBSK56H7DQJzc6G7Dam/945CL3N8N689816O/rWDNzHJoiFxTwDw1IG10hl4fp1eH0DExOJozYI&#10;W/jjCNvN5GVNhQt3+eThkiqjIRILslCn1BWIsazZU5yHjkW179B7Srr2Fbqe7hruW8yzbImeGtGG&#10;mjr+qLn8ufx6C/npfZ+4krNE3B3wesMjDWjtbDruVmASj+nf/Lw+OsXPFV+f0Qlw8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JCw4wQAAANwAAAAPAAAAAAAAAAAAAAAA&#10;AKECAABkcnMvZG93bnJldi54bWxQSwUGAAAAAAQABAD5AAAAjwMAAAAA&#10;" strokecolor="#396" strokeweight=".5pt">
                    <v:stroke dashstyle="dash"/>
                  </v:line>
                  <v:line id="Line 121" o:spid="_x0000_s1146" style="position:absolute;visibility:visible;mso-wrap-style:square" from="1338,0" to="1338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iJo74AAADcAAAADwAAAGRycy9kb3ducmV2LnhtbERPTYvCMBC9C/sfwizsTaf2sEg1iroI&#10;Cl7U4nloZtuyzaQ02Vr/vREEb/N4n7NYDbZRPXe+dqJhOklAsRTO1FJqyC+78QyUDySGGies4c4e&#10;VsuP0YIy425y4v4cShVDxGekoQqhzRB9UbElP3EtS+R+XWcpRNiVaDq6xXDbYJok32iplthQUcvb&#10;iou/87/VkB42P4FLOYrH9Q7zK+6pR62/Pof1HFTgIbzFL/fexPnpFJ7PxAtw+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WaImjvgAAANwAAAAPAAAAAAAAAAAAAAAAAKEC&#10;AABkcnMvZG93bnJldi54bWxQSwUGAAAAAAQABAD5AAAAjAMAAAAA&#10;" strokecolor="#396" strokeweight=".5pt">
                    <v:stroke dashstyle="dash"/>
                  </v:line>
                  <v:line id="Line 122" o:spid="_x0000_s1147" style="position:absolute;visibility:visible;mso-wrap-style:square" from="4015,0" to="4015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oX1L4AAADcAAAADwAAAGRycy9kb3ducmV2LnhtbERPS4vCMBC+L/gfwgje1qk9yFKN4gNB&#10;YS+r4nloxrbYTEoTa/33G0HwNh/fc+bL3taq49ZXTjRMxgkoltyZSgoN59Pu+weUDySGaies4cke&#10;lovB15wy4x7yx90xFCqGiM9IQxlCkyH6vGRLfuwalshdXWspRNgWaFp6xHBbY5okU7RUSWwoqeFN&#10;yfnteLca0sN6G7iQX/G42uH5gnvqUOvRsF/NQAXuw0f8du9NnJ+m8HomXoCLf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muhfUvgAAANwAAAAPAAAAAAAAAAAAAAAAAKEC&#10;AABkcnMvZG93bnJldi54bWxQSwUGAAAAAAQABAD5AAAAjAMAAAAA&#10;" strokecolor="#396" strokeweight=".5pt">
                    <v:stroke dashstyle="dash"/>
                  </v:line>
                  <v:line id="Line 123" o:spid="_x0000_s1148" style="position:absolute;visibility:visible;mso-wrap-style:square" from="6692,0" to="6692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ayT74AAADcAAAADwAAAGRycy9kb3ducmV2LnhtbERPS4vCMBC+L/gfwgje1qkVRKpR1EVw&#10;wYsPPA/N2BabSWmytf57s7Cwt/n4nrNc97ZWHbe+cqJhMk5AseTOVFJouF72n3NQPpAYqp2whhd7&#10;WK8GH0vKjHvKibtzKFQMEZ+RhjKEJkP0ecmW/Ng1LJG7u9ZSiLAt0LT0jOG2xjRJZmipkthQUsO7&#10;kvPH+cdqSL+3X4ELOYrHzR6vNzxQh1qPhv1mASpwH/7Ff+6DifPTKfw+Ey/A1R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J9rJPvgAAANwAAAAPAAAAAAAAAAAAAAAAAKEC&#10;AABkcnMvZG93bnJldi54bWxQSwUGAAAAAAQABAD5AAAAjAMAAAAA&#10;" strokecolor="#396" strokeweight=".5pt">
                    <v:stroke dashstyle="dash"/>
                  </v:line>
                  <v:line id="Line 124" o:spid="_x0000_s1149" style="position:absolute;visibility:visible;mso-wrap-style:square" from="9369,0" to="9369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qO74AAADcAAAADwAAAGRycy9kb3ducmV2LnhtbERPS4vCMBC+L/gfwgje1qlFRKpR1EVw&#10;wYsPPA/N2BabSWmytf57s7Cwt/n4nrNc97ZWHbe+cqJhMk5AseTOVFJouF72n3NQPpAYqp2whhd7&#10;WK8GH0vKjHvKibtzKFQMEZ+RhjKEJkP0ecmW/Ng1LJG7u9ZSiLAt0LT0jOG2xjRJZmipkthQUsO7&#10;kvPH+cdqSL+3X4ELOYrHzR6vNzxQh1qPhv1mASpwH/7Ff+6DifPTKfw+Ey/A1R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Hyo7vgAAANwAAAAPAAAAAAAAAAAAAAAAAKEC&#10;AABkcnMvZG93bnJldi54bWxQSwUGAAAAAAQABAD5AAAAjAMAAAAA&#10;" strokecolor="#396" strokeweight=".5pt">
                    <v:stroke dashstyle="dash"/>
                  </v:line>
                  <v:line id="Line 125" o:spid="_x0000_s1150" style="position:absolute;visibility:visible;mso-wrap-style:square" from="8030,0" to="10707,2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OPoL4AAADcAAAADwAAAGRycy9kb3ducmV2LnhtbERPS4vCMBC+L/gfwgje1qkFRapR1EVw&#10;wYsPPA/N2BabSWmytf57s7Cwt/n4nrNc97ZWHbe+cqJhMk5AseTOVFJouF72n3NQPpAYqp2whhd7&#10;WK8GH0vKjHvKibtzKFQMEZ+RhjKEJkP0ecmW/Ng1LJG7u9ZSiLAt0LT0jOG2xjRJZmipkthQUsO7&#10;kvPH+cdqSL+3X4ELOYrHzR6vNzxQh1qPhv1mASpwH/7Ff+6DifPTKfw+Ey/A1R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pU4+gvgAAANwAAAAPAAAAAAAAAAAAAAAAAKEC&#10;AABkcnMvZG93bnJldi54bWxQSwUGAAAAAAQABAD5AAAAjAMAAAAA&#10;" strokecolor="#396" strokeweight=".5pt">
                    <v:stroke dashstyle="dash"/>
                  </v:line>
                  <v:line id="Line 126" o:spid="_x0000_s1151" style="position:absolute;flip:y;visibility:visible;mso-wrap-style:square" from="0,0" to="2677,2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sEVr8AAADcAAAADwAAAGRycy9kb3ducmV2LnhtbERPSwrCMBDdC94hjOBOU12IVKOoICgq&#10;4mfjbmjGttpMShO13t4Igrt5vO+Mp7UpxJMql1tW0OtGIIgTq3NOFZxPy84QhPPIGgvLpOBNDqaT&#10;ZmOMsbYvPtDz6FMRQtjFqCDzvoyldElGBl3XlsSBu9rKoA+wSqWu8BXCTSH7UTSQBnMODRmWtMgo&#10;uR8fRoGly/qw3trVZvbWi3Jf7+bbm1aq3apnIxCeav8X/9wrHeb3B/B9JlwgJ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nsEVr8AAADcAAAADwAAAAAAAAAAAAAAAACh&#10;AgAAZHJzL2Rvd25yZXYueG1sUEsFBgAAAAAEAAQA+QAAAI0DAAAAAA==&#10;" strokecolor="#396" strokeweight=".5pt">
                    <v:stroke dashstyle="dash"/>
                  </v:line>
                  <v:line id="Line 127" o:spid="_x0000_s1152" style="position:absolute;visibility:visible;mso-wrap-style:square" from="5353,0" to="10707,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20TL8AAADcAAAADwAAAGRycy9kb3ducmV2LnhtbERPS4vCMBC+L/gfwgje1qk9qFSjqIvg&#10;ghcfeB6asS02k9Jka/33ZmFhb/PxPWe57m2tOm595UTDZJyAYsmdqaTQcL3sP+egfCAxVDthDS/2&#10;sF4NPpaUGfeUE3fnUKgYIj4jDWUITYbo85It+bFrWCJ3d62lEGFboGnpGcNtjWmSTNFSJbGhpIZ3&#10;JeeP84/VkH5vvwIXchSPmz1eb3igDrUeDfvNAlTgPvyL/9wHE+enM/h9Jl6Aqz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s20TL8AAADcAAAADwAAAAAAAAAAAAAAAACh&#10;AgAAZHJzL2Rvd25yZXYueG1sUEsFBgAAAAAEAAQA+QAAAI0DAAAAAA==&#10;" strokecolor="#396" strokeweight=".5pt">
                    <v:stroke dashstyle="dash"/>
                  </v:line>
                  <v:line id="Line 128" o:spid="_x0000_s1153" style="position:absolute;flip:y;visibility:visible;mso-wrap-style:square" from="0,0" to="5353,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g1v8YAAADcAAAADwAAAGRycy9kb3ducmV2LnhtbESPQWvCQBCF74X+h2UKvTWbeigSs4oV&#10;CkojxdhLb0N2TGKzsyG7NfHfOwehtxnem/e+yVeT69SFhtB6NvCapKCIK29brg18Hz9e5qBCRLbY&#10;eSYDVwqwWj4+5JhZP/KBLmWslYRwyNBAE2OfaR2qhhyGxPfEop384DDKOtTaDjhKuOv0LE3ftMOW&#10;paHBnjYNVb/lnzPg6Wd32BV++7m+2k3/Ne3fi7M15vlpWi9ARZriv/l+vbWCPxNaeUYm0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CoNb/GAAAA3AAAAA8AAAAAAAAA&#10;AAAAAAAAoQIAAGRycy9kb3ducmV2LnhtbFBLBQYAAAAABAAEAPkAAACUAwAAAAA=&#10;" strokecolor="#396" strokeweight=".5pt">
                    <v:stroke dashstyle="dash"/>
                  </v:line>
                  <v:line id="Line 129" o:spid="_x0000_s1154" style="position:absolute;visibility:visible;mso-wrap-style:square" from="2677,0" to="10707,8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6Fpb8AAADcAAAADwAAAGRycy9kb3ducmV2LnhtbERPS4vCMBC+L/gfwgje1qk9iFajqIvg&#10;ghcfeB6asS02k9Jka/33ZmFhb/PxPWe57m2tOm595UTDZJyAYsmdqaTQcL3sP2egfCAxVDthDS/2&#10;sF4NPpaUGfeUE3fnUKgYIj4jDWUITYbo85It+bFrWCJ3d62lEGFboGnpGcNtjWmSTNFSJbGhpIZ3&#10;JeeP84/VkH5vvwIXchSPmz1eb3igDrUeDfvNAlTgPvyL/9wHE+enc/h9Jl6Aqz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B6Fpb8AAADcAAAADwAAAAAAAAAAAAAAAACh&#10;AgAAZHJzL2Rvd25yZXYueG1sUEsFBgAAAAAEAAQA+QAAAI0DAAAAAA==&#10;" strokecolor="#396" strokeweight=".5pt">
                    <v:stroke dashstyle="dash"/>
                  </v:line>
                  <v:line id="Line 130" o:spid="_x0000_s1155" style="position:absolute;flip:y;visibility:visible;mso-wrap-style:square" from="0,0" to="8030,8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evZMYAAADcAAAADwAAAGRycy9kb3ducmV2LnhtbESPQWvCQBCF74X+h2UEb83GCqXErKJC&#10;QamlaHvxNmTHJJqdDdltEv9951DobYb35r1v8tXoGtVTF2rPBmZJCoq48Lbm0sD319vTK6gQkS02&#10;nsnAnQKslo8POWbWD3yk/hRLJSEcMjRQxdhmWoeiIoch8S2xaBffOYyydqW2HQ4S7hr9nKYv2mHN&#10;0lBhS9uKitvpxxnwdN4f9we/e1/f7bb9HD82h6s1ZjoZ1wtQkcb4b/673lnBnwu+PCMT6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sHr2TGAAAA3AAAAA8AAAAAAAAA&#10;AAAAAAAAoQIAAGRycy9kb3ducmV2LnhtbFBLBQYAAAAABAAEAPkAAACUAwAAAAA=&#10;" strokecolor="#396" strokeweight=".5pt">
                    <v:stroke dashstyle="dash"/>
                  </v:line>
                  <v:line id="Line 131" o:spid="_x0000_s1156" style="position:absolute;visibility:visible;mso-wrap-style:square" from="0,0" to="10707,10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Effr4AAADcAAAADwAAAGRycy9kb3ducmV2LnhtbERPS4vCMBC+L/gfwgje1qkKItUo6iK4&#10;4MUHnodmbIvNpDTZWv+9WRC8zcf3nMWqs5VqufGlEw2jYQKKJXOmlFzD5bz7noHygcRQ5YQ1PNnD&#10;atn7WlBq3EOO3J5CrmKI+JQ0FCHUKaLPCrbkh65midzNNZZChE2OpqFHDLcVjpNkipZKiQ0F1bwt&#10;OLuf/qyG8e/mJ3AuB/G43uHlintqUetBv1vPQQXuwkf8du9NnD8Zwf8z8QJc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TsR9+vgAAANwAAAAPAAAAAAAAAAAAAAAAAKEC&#10;AABkcnMvZG93bnJldi54bWxQSwUGAAAAAAQABAD5AAAAjAMAAAAA&#10;" strokecolor="#396" strokeweight=".5pt">
                    <v:stroke dashstyle="dash"/>
                  </v:line>
                  <v:line id="Line 132" o:spid="_x0000_s1157" style="position:absolute;flip:y;visibility:visible;mso-wrap-style:square" from="0,0" to="10707,10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UiMMAAADcAAAADwAAAGRycy9kb3ducmV2LnhtbERPTWvCQBC9C/0PyxR6001TkJK6hjRQ&#10;SNBSor14G7JjEs3OhuxW47/vFgre5vE+Z5VOphcXGl1nWcHzIgJBXFvdcaPge/8xfwXhPLLG3jIp&#10;uJGDdP0wW2Gi7ZUruux8I0IIuwQVtN4PiZSubsmgW9iBOHBHOxr0AY6N1CNeQ7jpZRxFS2mw49DQ&#10;4kB5S/V592MUWDqUVbm1xSa76Xz4mj7ftyet1NPjlL2B8DT5u/jfXegw/yWGv2fCB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SZlIjDAAAA3AAAAA8AAAAAAAAAAAAA&#10;AAAAoQIAAGRycy9kb3ducmV2LnhtbFBLBQYAAAAABAAEAPkAAACRAwAAAAA=&#10;" strokecolor="#396" strokeweight=".5pt">
                    <v:stroke dashstyle="dash"/>
                  </v:line>
                  <v:line id="Line 133" o:spid="_x0000_s1158" style="position:absolute;visibility:visible;mso-wrap-style:square" from="0,2677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8kksAAAADcAAAADwAAAGRycy9kb3ducmV2LnhtbERPTUvDQBC9F/wPywje2kkTEIndllQJ&#10;tODFNngesmMSzM6G7JrGf+8WCr3N433OZjfbXk08+s6JhvUqAcVSO9NJo6E6l8sXUD6QGOqdsIY/&#10;9rDbPiw2lBt3kU+eTqFRMUR8ThraEIYc0dctW/IrN7BE7tuNlkKEY4NmpEsMtz2mSfKMljqJDS0N&#10;/NZy/XP6tRrS4/49cCMf4rEosfrCA02o9dPjXLyCCjyHu/jmPpg4P8vg+ky8AL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wvJJLAAAAA3AAAAA8AAAAAAAAAAAAAAAAA&#10;oQIAAGRycy9kb3ducmV2LnhtbFBLBQYAAAAABAAEAPkAAACOAwAAAAA=&#10;" strokecolor="#396" strokeweight=".5pt">
                    <v:stroke dashstyle="dash"/>
                  </v:line>
                  <v:line id="Line 134" o:spid="_x0000_s1159" style="position:absolute;flip:y;visibility:visible;mso-wrap-style:square" from="0,2677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pZ8IAAADcAAAADwAAAGRycy9kb3ducmV2LnhtbERPTYvCMBC9C/sfwix403RXEamm4gqC&#10;RUV09+JtaMa2bjMpTdT6740geJvH+5zprDWVuFLjSssKvvoRCOLM6pJzBX+/y94YhPPIGivLpOBO&#10;DmbJR2eKsbY33tP14HMRQtjFqKDwvo6ldFlBBl3f1sSBO9nGoA+wyaVu8BbCTSW/o2gkDZYcGgqs&#10;aVFQ9n+4GAWWjuk+3djVen7Xi3rXbn82Z61U97OdT0B4av1b/HKvdJg/GMLzmXCBTB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pZ8IAAADcAAAADwAAAAAAAAAAAAAA&#10;AAChAgAAZHJzL2Rvd25yZXYueG1sUEsFBgAAAAAEAAQA+QAAAJADAAAAAA==&#10;" strokecolor="#396" strokeweight=".5pt">
                    <v:stroke dashstyle="dash"/>
                  </v:line>
                  <v:line id="Line 135" o:spid="_x0000_s1160" style="position:absolute;visibility:visible;mso-wrap-style:square" from="0,5353" to="8030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oZfb4AAADcAAAADwAAAGRycy9kb3ducmV2LnhtbERPTYvCMBC9L/gfwgje1qmKi1SjqIug&#10;4GVVPA/N2BabSWmytf57s7DgbR7vcxarzlaq5caXTjSMhgkolsyZUnINl/PucwbKBxJDlRPW8GQP&#10;q2XvY0GpcQ/54fYUchVDxKekoQihThF9VrAlP3Q1S+RurrEUImxyNA09YritcJwkX2iplNhQUM3b&#10;grP76ddqGB8234FzOYrH9Q4vV9xTi1oP+t16DipwF97if/fexPmTKfw9Ey/A5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sihl9vgAAANwAAAAPAAAAAAAAAAAAAAAAAKEC&#10;AABkcnMvZG93bnJldi54bWxQSwUGAAAAAAQABAD5AAAAjAMAAAAA&#10;" strokecolor="#396" strokeweight=".5pt">
                    <v:stroke dashstyle="dash"/>
                  </v:line>
                  <v:line id="Line 136" o:spid="_x0000_s1161" style="position:absolute;flip:y;visibility:visible;mso-wrap-style:square" from="2677,5353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KSi8IAAADcAAAADwAAAGRycy9kb3ducmV2LnhtbERPTWvCQBC9F/wPywi91Y0WgkRX0YCg&#10;1CJaL96G7JhEs7Mhu03iv+8KQm/zeJ8zX/amEi01rrSsYDyKQBBnVpecKzj/bD6mIJxH1lhZJgUP&#10;crBcDN7mmGjb8ZHak89FCGGXoILC+zqR0mUFGXQjWxMH7mobgz7AJpe6wS6Em0pOoiiWBksODQXW&#10;lBaU3U+/RoGly+6429vt1+qh0/rQf6/3N63U+7BfzUB46v2/+OXe6jD/M4bnM+EC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6KSi8IAAADcAAAADwAAAAAAAAAAAAAA&#10;AAChAgAAZHJzL2Rvd25yZXYueG1sUEsFBgAAAAAEAAQA+QAAAJADAAAAAA==&#10;" strokecolor="#396" strokeweight=".5pt">
                    <v:stroke dashstyle="dash"/>
                  </v:line>
                  <v:line id="Line 137" o:spid="_x0000_s1162" style="position:absolute;visibility:visible;mso-wrap-style:square" from="0,8030" to="5353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Qikb4AAADcAAAADwAAAGRycy9kb3ducmV2LnhtbERPTYvCMBC9L/gfwgje1qkKrlSjqIug&#10;4GVVPA/N2BabSWmytf57s7DgbR7vcxarzlaq5caXTjSMhgkolsyZUnINl/PucwbKBxJDlRPW8GQP&#10;q2XvY0GpcQ/54fYUchVDxKekoQihThF9VrAlP3Q1S+RurrEUImxyNA09YritcJwkU7RUSmwoqOZt&#10;wdn99Gs1jA+b78C5HMXjeoeXK+6pRa0H/W49BxW4C2/xv3tv4vzJF/w9Ey/A5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zFCKRvgAAANwAAAAPAAAAAAAAAAAAAAAAAKEC&#10;AABkcnMvZG93bnJldi54bWxQSwUGAAAAAAQABAD5AAAAjAMAAAAA&#10;" strokecolor="#396" strokeweight=".5pt">
                    <v:stroke dashstyle="dash"/>
                  </v:line>
                  <v:line id="Line 138" o:spid="_x0000_s1163" style="position:absolute;flip:y;visibility:visible;mso-wrap-style:square" from="5353,8030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GjYsYAAADcAAAADwAAAGRycy9kb3ducmV2LnhtbESPQWvCQBCF74X+h2UEb83GCqXErKJC&#10;QamlaHvxNmTHJJqdDdltEv9951DobYb35r1v8tXoGtVTF2rPBmZJCoq48Lbm0sD319vTK6gQkS02&#10;nsnAnQKslo8POWbWD3yk/hRLJSEcMjRQxdhmWoeiIoch8S2xaBffOYyydqW2HQ4S7hr9nKYv2mHN&#10;0lBhS9uKitvpxxnwdN4f9we/e1/f7bb9HD82h6s1ZjoZ1wtQkcb4b/673lnBnwutPCMT6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Vxo2LGAAAA3AAAAA8AAAAAAAAA&#10;AAAAAAAAoQIAAGRycy9kb3ducmV2LnhtbFBLBQYAAAAABAAEAPkAAACUAwAAAAA=&#10;" strokecolor="#396" strokeweight=".5pt">
                    <v:stroke dashstyle="dash"/>
                  </v:line>
                  <v:line id="Line 139" o:spid="_x0000_s1164" style="position:absolute;visibility:visible;mso-wrap-style:square" from="0,10707" to="267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cTeL4AAADcAAAADwAAAGRycy9kb3ducmV2LnhtbERPTYvCMBC9L/gfwgje1qkKslajqIug&#10;4GVVPA/N2BabSWmytf57s7DgbR7vcxarzlaq5caXTjSMhgkolsyZUnINl/Pu8wuUDySGKies4cke&#10;Vsvex4JS4x7yw+0p5CqGiE9JQxFCnSL6rGBLfuhqlsjdXGMpRNjkaBp6xHBb4ThJpmiplNhQUM3b&#10;grP76ddqGB8234FzOYrH9Q4vV9xTi1oP+t16DipwF97if/fexPmTGfw9Ey/A5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txxN4vgAAANwAAAAPAAAAAAAAAAAAAAAAAKEC&#10;AABkcnMvZG93bnJldi54bWxQSwUGAAAAAAQABAD5AAAAjAMAAAAA&#10;" strokecolor="#396" strokeweight=".5pt">
                    <v:stroke dashstyle="dash"/>
                  </v:line>
                  <v:line id="Line 140" o:spid="_x0000_s1165" style="position:absolute;flip:y;visibility:visible;mso-wrap-style:square" from="8030,10707" to="10707,1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HcGcYAAADcAAAADwAAAGRycy9kb3ducmV2LnhtbESPQWvCQBCF74X+h2UEb83GIqXErKJC&#10;QamlaHvxNmTHJJqdDdltEv9951DobYb35r1v8tXoGtVTF2rPBmZJCoq48Lbm0sD319vTK6gQkS02&#10;nsnAnQKslo8POWbWD3yk/hRLJSEcMjRQxdhmWoeiIoch8S2xaBffOYyydqW2HQ4S7hr9nKYv2mHN&#10;0lBhS9uKitvpxxnwdN4f9we/e1/f7bb9HD82h6s1ZjoZ1wtQkcb4b/673lnBnwu+PCMT6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MB3BnGAAAA3AAAAA8AAAAAAAAA&#10;AAAAAAAAoQIAAGRycy9kb3ducmV2LnhtbFBLBQYAAAAABAAEAPkAAACUAwAAAAA=&#10;" strokecolor="#396" strokeweight=".5pt">
                    <v:stroke dashstyle="dash"/>
                  </v:line>
                </v:group>
                <v:shape id="AutoShape 141" o:spid="_x0000_s1166" type="#_x0000_t32" style="position:absolute;left:10726;top:5;width:1;height:66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Nch8IAAADcAAAADwAAAGRycy9kb3ducmV2LnhtbERP22oCMRB9L/QfwhT6UjSrSLFbo5TC&#10;glBEVvsB42a6WZpMtknU9e+NIPRtDuc6i9XgrDhRiJ1nBZNxAYK48brjVsH3vhrNQcSErNF6JgUX&#10;irBaPj4ssNT+zDWddqkVOYRjiQpMSn0pZWwMOYxj3xNn7scHhynD0Eod8JzDnZXToniVDjvODQZ7&#10;+jTU/O6OTkG1/xrs9lDbPzt7MVV4c5tUT5V6fho+3kEkGtK/+O5e6zx/NoHbM/kCub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ONch8IAAADcAAAADwAAAAAAAAAAAAAA&#10;AAChAgAAZHJzL2Rvd25yZXYueG1sUEsFBgAAAAAEAAQA+QAAAJADAAAAAA==&#10;" strokecolor="#396" strokeweight="1pt"/>
                <v:shape id="AutoShape 142" o:spid="_x0000_s1167" type="#_x0000_t32" style="position:absolute;left:5366;top:6650;width:536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HC8MIAAADcAAAADwAAAGRycy9kb3ducmV2LnhtbERP3WrCMBS+H+wdwhl4M2a6ImOrRhmD&#10;giAi1T3AsTlrypKTLonavf0iCLs7H9/vWaxGZ8WZQuw9K3ieFiCIW6977hR8HuqnVxAxIWu0nknB&#10;L0VYLe/vFlhpf+GGzvvUiRzCsUIFJqWhkjK2hhzGqR+IM/flg8OUYeikDnjJ4c7KsihepMOec4PB&#10;gT4Mtd/7k1NQHzaj3R0b+2Nnj6YOb26bmlKpycP4PgeRaEz/4pt7rfP8WQnXZ/IF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DHC8MIAAADcAAAADwAAAAAAAAAAAAAA&#10;AAChAgAAZHJzL2Rvd25yZXYueG1sUEsFBgAAAAAEAAQA+QAAAJADAAAAAA==&#10;" strokecolor="#396" strokeweight="1pt"/>
                <v:shape id="AutoShape 143" o:spid="_x0000_s1168" type="#_x0000_t32" style="position:absolute;left:5366;top:1333;width:5360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iaJsIAAADcAAAADwAAAGRycy9kb3ducmV2LnhtbERPTWvCQBC9C/0PyxS86aZVtEZXKUXB&#10;Qylq9T5mxySYnQ27q0n+vVsoeJvH+5zFqjWVuJPzpWUFb8MEBHFmdcm5guPvZvABwgdkjZVlUtCR&#10;h9XypbfAVNuG93Q/hFzEEPYpKihCqFMpfVaQQT+0NXHkLtYZDBG6XGqHTQw3lXxPkok0WHJsKLCm&#10;r4Ky6+FmFDSTdfVz5eN5ui+/T1N36nazrlOq/9p+zkEEasNT/O/e6jh/PIK/Z+IFcv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wiaJsIAAADcAAAADwAAAAAAAAAAAAAA&#10;AAChAgAAZHJzL2Rvd25yZXYueG1sUEsFBgAAAAAEAAQA+QAAAJADAAAAAA==&#10;" strokecolor="#396" strokeweight="1pt"/>
                <v:shape id="AutoShape 144" o:spid="_x0000_s1169" type="#_x0000_t32" style="position:absolute;left:5367;top:2662;width:535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T/H8IAAADcAAAADwAAAGRycy9kb3ducmV2LnhtbERP3WrCMBS+H+wdwhl4M2Y6KWOrRhmD&#10;giAi1T3AsTlrypKTLonavf0iCLs7H9/vWaxGZ8WZQuw9K3ieFiCIW6977hR8HuqnVxAxIWu0nknB&#10;L0VYLe/vFlhpf+GGzvvUiRzCsUIFJqWhkjK2hhzGqR+IM/flg8OUYeikDnjJ4c7KWVG8SIc95waD&#10;A30Yar/3J6egPmxGuzs29seWj6YOb26bmplSk4fxfQ4i0Zj+xTf3Wuf5ZQnXZ/IF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T/H8IAAADcAAAADwAAAAAAAAAAAAAA&#10;AAChAgAAZHJzL2Rvd25yZXYueG1sUEsFBgAAAAAEAAQA+QAAAJADAAAAAA==&#10;" strokecolor="#396" strokeweight="1pt"/>
                <v:shape id="AutoShape 145" o:spid="_x0000_s1170" type="#_x0000_t32" style="position:absolute;left:5367;top:3991;width:535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hahMMAAADcAAAADwAAAGRycy9kb3ducmV2LnhtbERP22oCMRB9L/QfwhT6UjSr2KKrUaSw&#10;UCilrPYDxs24WZpMtkmq279vBMG3OZzrrDaDs+JEIXaeFUzGBQjixuuOWwVf+2o0BxETskbrmRT8&#10;UYTN+v5uhaX2Z67ptEutyCEcS1RgUupLKWNjyGEc+544c0cfHKYMQyt1wHMOd1ZOi+JFOuw4Nxjs&#10;6dVQ8737dQqq/ftgPw+1/bGzJ1OFhftI9VSpx4dhuwSRaEg38dX9pvP82TNcnskX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/YWoTDAAAA3AAAAA8AAAAAAAAAAAAA&#10;AAAAoQIAAGRycy9kb3ducmV2LnhtbFBLBQYAAAAABAAEAPkAAACRAwAAAAA=&#10;" strokecolor="#396" strokeweight="1pt"/>
                <v:shape id="AutoShape 146" o:spid="_x0000_s1171" type="#_x0000_t32" style="position:absolute;left:5366;top:5321;width:5360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85vsIAAADcAAAADwAAAGRycy9kb3ducmV2LnhtbERPS2vCQBC+F/wPywi91Y1FokZXkaLQ&#10;Qyn1dR+zYxLMzobd1ST/vlsoeJuP7znLdWdq8SDnK8sKxqMEBHFudcWFgtNx9zYD4QOyxtoyKejJ&#10;w3o1eFlipm3Le3ocQiFiCPsMFZQhNJmUPi/JoB/ZhjhyV+sMhghdIbXDNoabWr4nSSoNVhwbSmzo&#10;o6T8drgbBW26rb9vfLpM99XXeerO/c+875V6HXabBYhAXXiK/92fOs6fpPD3TLxA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385vsIAAADcAAAADwAAAAAAAAAAAAAA&#10;AAChAgAAZHJzL2Rvd25yZXYueG1sUEsFBgAAAAAEAAQA+QAAAJADAAAAAA==&#10;" strokecolor="#396" strokeweight="1pt"/>
                <v:shape id="AutoShape 147" o:spid="_x0000_s1172" type="#_x0000_t32" style="position:absolute;left:6706;top:5;width:2;height:664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OcJcIAAADcAAAADwAAAGRycy9kb3ducmV2LnhtbERPyWrDMBC9B/IPYgq9JXJLiVPHcgil&#10;hR5KyXqfWhPbxBoZSY3tv68Kgdzm8dbJ14NpxZWcbywreJonIIhLqxuuFBwPH7MlCB+QNbaWScFI&#10;HtbFdJJjpm3PO7ruQyViCPsMFdQhdJmUvqzJoJ/bjjhyZ+sMhghdJbXDPoabVj4nyUIabDg21NjR&#10;W03lZf9rFPSL9/b7wsefdNd8nVJ3Grev46jU48OwWYEINIS7+Ob+1HH+Swr/z8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OcJcIAAADcAAAADwAAAAAAAAAAAAAA&#10;AAChAgAAZHJzL2Rvd25yZXYueG1sUEsFBgAAAAAEAAQA+QAAAJADAAAAAA==&#10;" strokecolor="#396" strokeweight="1pt"/>
                <v:shape id="AutoShape 148" o:spid="_x0000_s1173" type="#_x0000_t32" style="position:absolute;left:8046;top:4;width:1;height:66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n1GsUAAADcAAAADwAAAGRycy9kb3ducmV2LnhtbESP0UoDMRBF3wX/IYzgi9ispUi7Ni0i&#10;LAgiZdt+wLgZN4vJZE1iu/6981DwbYZ7594z6+0UvDpRykNkAw+zChRxF+3AvYHjoblfgsoF2aKP&#10;TAZ+KcN2c321xtrGM7d02pdeSQjnGg24UsZa69w5CphncSQW7TOmgEXW1Gub8Czhwet5VT3qgANL&#10;g8ORXhx1X/ufYKA5vE1+99H6b7+4c01ahffSzo25vZmen0AVmsq/+XL9agV/IbTyjEygN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n1GsUAAADcAAAADwAAAAAAAAAA&#10;AAAAAAChAgAAZHJzL2Rvd25yZXYueG1sUEsFBgAAAAAEAAQA+QAAAJMDAAAAAA==&#10;" strokecolor="#396" strokeweight="1pt"/>
                <v:shape id="AutoShape 149" o:spid="_x0000_s1174" type="#_x0000_t32" style="position:absolute;left:9386;top:5;width:1;height:66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VQgcIAAADcAAAADwAAAGRycy9kb3ducmV2LnhtbERP22oCMRB9L/QfwhR8KTVbkaJbo5TC&#10;giBSVvsB0824WUwm2yTq+vdGKPRtDuc6i9XgrDhTiJ1nBa/jAgRx43XHrYLvffUyAxETskbrmRRc&#10;KcJq+fiwwFL7C9d03qVW5BCOJSowKfWllLEx5DCOfU+cuYMPDlOGoZU64CWHOysnRfEmHXacGwz2&#10;9GmoOe5OTkG13wz266e2v3b6bKowd9tUT5QaPQ0f7yASDelf/Ode6zx/Oof7M/kC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pVQgcIAAADcAAAADwAAAAAAAAAAAAAA&#10;AAChAgAAZHJzL2Rvd25yZXYueG1sUEsFBgAAAAAEAAQA+QAAAJADAAAAAA==&#10;" strokecolor="#396" strokeweight="1pt"/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676"/>
  <w:drawingGridHorizontalSpacing w:val="669"/>
  <w:drawingGridVerticalSpacing w:val="670"/>
  <w:displayHorizontalDrawingGridEvery w:val="2"/>
  <w:displayVerticalDrawingGridEvery w:val="2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alligraphyBook" w:val="CharacterColor=255;CharacterOutline=1;FontName=方正魏碑简体;IsSystemFont=1;GridLineColor=0;GridBorderLineWeight=1;GridInsideLineStyle=4;ColCount=4;RowCount=5;Repeat=0;PageOrientation=0;GridStyle=0;TextDirection=0;MaxCharNumber=100;Text=;DocumentVersion=100;"/>
  </w:docVars>
  <w:rsids>
    <w:rsidRoot w:val="00172A27"/>
    <w:rsid w:val="000610F9"/>
    <w:rsid w:val="000B16B8"/>
    <w:rsid w:val="0014023B"/>
    <w:rsid w:val="001A289D"/>
    <w:rsid w:val="00231AEC"/>
    <w:rsid w:val="00400D30"/>
    <w:rsid w:val="004B2C73"/>
    <w:rsid w:val="005B7199"/>
    <w:rsid w:val="006E36DE"/>
    <w:rsid w:val="007205BA"/>
    <w:rsid w:val="007B2190"/>
    <w:rsid w:val="00865658"/>
    <w:rsid w:val="008F70A8"/>
    <w:rsid w:val="00944370"/>
    <w:rsid w:val="00963A14"/>
    <w:rsid w:val="00AA37CE"/>
    <w:rsid w:val="00C01BE9"/>
    <w:rsid w:val="00C160C7"/>
    <w:rsid w:val="00C22D2E"/>
    <w:rsid w:val="00D72BB1"/>
    <w:rsid w:val="00F12A58"/>
    <w:rsid w:val="00F21B6E"/>
    <w:rsid w:val="00F37D0C"/>
    <w:rsid w:val="00F51BF6"/>
    <w:rsid w:val="00F716E8"/>
    <w:rsid w:val="00FE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200" w:line="276" w:lineRule="auto"/>
    </w:pPr>
    <w:rPr>
      <w:sz w:val="22"/>
      <w:lang w:eastAsia="zh-CN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a3">
    <w:name w:val="頁尾 字元"/>
    <w:basedOn w:val="a0"/>
    <w:link w:val="a4"/>
  </w:style>
  <w:style w:type="character" w:customStyle="1" w:styleId="a5">
    <w:name w:val="頁首 字元"/>
    <w:basedOn w:val="a0"/>
    <w:link w:val="a6"/>
  </w:style>
  <w:style w:type="paragraph" w:styleId="a6">
    <w:name w:val="header"/>
    <w:basedOn w:val="a"/>
    <w:link w:val="a5"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footer"/>
    <w:basedOn w:val="a"/>
    <w:link w:val="a3"/>
    <w:pPr>
      <w:tabs>
        <w:tab w:val="center" w:pos="4680"/>
        <w:tab w:val="right" w:pos="9360"/>
      </w:tabs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200" w:line="276" w:lineRule="auto"/>
    </w:pPr>
    <w:rPr>
      <w:sz w:val="22"/>
      <w:lang w:eastAsia="zh-CN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a3">
    <w:name w:val="頁尾 字元"/>
    <w:basedOn w:val="a0"/>
    <w:link w:val="a4"/>
  </w:style>
  <w:style w:type="character" w:customStyle="1" w:styleId="a5">
    <w:name w:val="頁首 字元"/>
    <w:basedOn w:val="a0"/>
    <w:link w:val="a6"/>
  </w:style>
  <w:style w:type="paragraph" w:styleId="a6">
    <w:name w:val="header"/>
    <w:basedOn w:val="a"/>
    <w:link w:val="a5"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footer"/>
    <w:basedOn w:val="a"/>
    <w:link w:val="a3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&#31859;&#23383;&#26684;&#23545;&#35937;&#29256;.WP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米字格对象版.WPT</Template>
  <TotalTime>0</TotalTime>
  <Pages>1</Pages>
  <Words>1</Words>
  <Characters>10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己所不欲勿施于人</dc:title>
  <dc:creator>LENOVO-610</dc:creator>
  <cp:lastModifiedBy>盧泓民</cp:lastModifiedBy>
  <cp:revision>2</cp:revision>
  <cp:lastPrinted>2017-12-07T01:32:00Z</cp:lastPrinted>
  <dcterms:created xsi:type="dcterms:W3CDTF">2018-06-26T09:05:00Z</dcterms:created>
  <dcterms:modified xsi:type="dcterms:W3CDTF">2018-06-26T09:05:00Z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2052-6.6.0.2330</vt:lpwstr>
  </property>
</Properties>
</file>