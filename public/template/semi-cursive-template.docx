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0F9" w:rsidRPr="00B70FAD" w:rsidRDefault="0014023B" w:rsidP="000B16B8">
      <w:pPr>
        <w:tabs>
          <w:tab w:val="left" w:pos="13380"/>
        </w:tabs>
        <w:spacing w:after="0" w:line="1320" w:lineRule="exact"/>
        <w:textAlignment w:val="center"/>
        <w:rPr>
          <w:rFonts w:ascii="CXingHK-Medium" w:eastAsia="CXingHK-Medium" w:hAnsi="CXingHK-Medium" w:cs="細明體"/>
          <w:spacing w:val="-140"/>
          <w:sz w:val="116"/>
          <w:szCs w:val="116"/>
          <w:lang w:eastAsia="zh-TW"/>
        </w:rPr>
      </w:pPr>
      <w:bookmarkStart w:id="0" w:name="_GoBack"/>
      <w:r w:rsidRPr="00B70FAD">
        <w:rPr>
          <w:rFonts w:ascii="CXingHK-Medium" w:eastAsia="CXingHK-Medium" w:hAnsi="CXingHK-Medium" w:cs="細明體" w:hint="eastAsia"/>
          <w:spacing w:val="-140"/>
          <w:sz w:val="116"/>
          <w:szCs w:val="116"/>
          <w:lang w:eastAsia="zh-TW"/>
        </w:rPr>
        <w:t>{</w:t>
      </w:r>
      <w:proofErr w:type="gramStart"/>
      <w:r w:rsidRPr="00B70FAD">
        <w:rPr>
          <w:rFonts w:ascii="CXingHK-Medium" w:eastAsia="CXingHK-Medium" w:hAnsi="CXingHK-Medium" w:cs="細明體" w:hint="eastAsia"/>
          <w:spacing w:val="-140"/>
          <w:sz w:val="116"/>
          <w:szCs w:val="116"/>
          <w:lang w:eastAsia="zh-TW"/>
        </w:rPr>
        <w:t>content</w:t>
      </w:r>
      <w:proofErr w:type="gramEnd"/>
      <w:r w:rsidRPr="00B70FAD">
        <w:rPr>
          <w:rFonts w:ascii="CXingHK-Medium" w:eastAsia="CXingHK-Medium" w:hAnsi="CXingHK-Medium" w:cs="細明體" w:hint="eastAsia"/>
          <w:spacing w:val="-140"/>
          <w:sz w:val="116"/>
          <w:szCs w:val="116"/>
          <w:lang w:eastAsia="zh-TW"/>
        </w:rPr>
        <w:t>}</w:t>
      </w:r>
    </w:p>
    <w:bookmarkEnd w:id="0"/>
    <w:p w:rsidR="00944370" w:rsidRPr="00304F45" w:rsidRDefault="00944370" w:rsidP="000B16B8">
      <w:pPr>
        <w:spacing w:after="0" w:line="1320" w:lineRule="exact"/>
        <w:textAlignment w:val="center"/>
        <w:rPr>
          <w:rFonts w:ascii="CXLiHK-Medium" w:eastAsia="CXLiHK-Medium" w:hAnsi="CXLiHK-Medium" w:cs="经典细隶书繁"/>
          <w:spacing w:val="-140"/>
          <w:sz w:val="116"/>
          <w:szCs w:val="116"/>
        </w:rPr>
      </w:pPr>
    </w:p>
    <w:sectPr w:rsidR="00944370" w:rsidRPr="00304F45" w:rsidSect="000B16B8">
      <w:headerReference w:type="default" r:id="rId7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060" w:rsidRDefault="00657060">
      <w:r>
        <w:separator/>
      </w:r>
    </w:p>
  </w:endnote>
  <w:endnote w:type="continuationSeparator" w:id="0">
    <w:p w:rsidR="00657060" w:rsidRDefault="0065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XingHK-Medium">
    <w:panose1 w:val="00000000000000000000"/>
    <w:charset w:val="88"/>
    <w:family w:val="modern"/>
    <w:notTrueType/>
    <w:pitch w:val="variable"/>
    <w:sig w:usb0="A00002FF" w:usb1="3ACFFD7A" w:usb2="00000016" w:usb3="00000000" w:csb0="0012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XLiHK-Medium">
    <w:panose1 w:val="00000000000000000000"/>
    <w:charset w:val="88"/>
    <w:family w:val="modern"/>
    <w:notTrueType/>
    <w:pitch w:val="variable"/>
    <w:sig w:usb0="A00002FF" w:usb1="3ACFFD7A" w:usb2="00000016" w:usb3="00000000" w:csb0="00120005" w:csb1="00000000"/>
  </w:font>
  <w:font w:name="经典细隶书繁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060" w:rsidRDefault="00657060">
      <w:r>
        <w:separator/>
      </w:r>
    </w:p>
  </w:footnote>
  <w:footnote w:type="continuationSeparator" w:id="0">
    <w:p w:rsidR="00657060" w:rsidRDefault="00657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89D" w:rsidRDefault="00C22D2E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XB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">
              <v:group id="Group 2" o:spid="_x0000_s1027" style="position:absolute;width:10728;height:6648" coordsize="10728,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3" o:spid="_x0000_s1028" style="position:absolute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5" o:spid="_x0000_s1030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hNcAAAADaAAAADwAAAGRycy9kb3ducmV2LnhtbESPQWvCQBSE7wX/w/KE3poXhYqkWcVa&#10;hBS8mErPj+xrEpp9G7LbGP+9WxA8DjPzDZNvJ9upkQffOtGwSFJQLJUzrdQazl+HlzUoH0gMdU5Y&#10;w5U9bDezp5wy4y5y4rEMtYoQ8RlpaELoM0RfNWzJJ65nid6PGyyFKIcazUCXCLcdLtN0hZZaiQsN&#10;9bxvuPot/6yG5ef7R+BajuJxd8DzNxY0otbP82n3BirwFB7he7swGl7h/0q8Abi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w4TXAAAAA2gAAAA8AAAAAAAAAAAAAAAAA&#10;oQIAAGRycy9kb3ducmV2LnhtbFBLBQYAAAAABAAEAPkAAACOAwAAAAA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/QsAAAADaAAAADwAAAGRycy9kb3ducmV2LnhtbESPQWvCQBSE74X+h+UJ3uqLHkKJrqIW&#10;IYKXpuL5kX0mwezbkN0m6b93C4Ueh5n5htnsJtuqgXvfONGwXCSgWEpnGqk0XL9Ob++gfCAx1Dph&#10;DT/sYbd9fdlQZtwonzwUoVIRIj4jDXUIXYboy5ot+YXrWKJ3d72lEGVfoelpjHDb4ipJUrTUSFyo&#10;qeNjzeWj+LYaVufDR+BKLuJxf8LrDXMaUOv5bNqvQQWewn/4r50bDSn8Xok3A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if0LAAAAA2gAAAA8AAAAAAAAAAAAAAAAA&#10;oQIAAGRycy9kb3ducmV2LnhtbFBLBQYAAAAABAAEAPkAAACOAwAAAAA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a2cAAAADaAAAADwAAAGRycy9kb3ducmV2LnhtbESPQWvCQBSE7wX/w/KE3poXPVRJs4q1&#10;CCl4MZWeH9nXJDT7NmS3Mf57tyB4HGbmGybfTrZTIw++daJhkaSgWCpnWqk1nL8OL2tQPpAY6pyw&#10;hit72G5mTzllxl3kxGMZahUh4jPS0ITQZ4i+atiST1zPEr0fN1gKUQ41moEuEW47XKbpK1pqJS40&#10;1PO+4eq3/LMalp/vH4FrOYrH3QHP31jQiFo/z6fdG6jAU3iE7+3CaFjB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u2tnAAAAA2gAAAA8AAAAAAAAAAAAAAAAA&#10;oQIAAGRycy9kb3ducmV2LnhtbFBLBQYAAAAABAAEAPkAAACOAwAAAAA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Oq70AAADaAAAADwAAAGRycy9kb3ducmV2LnhtbERPTWuDQBC9F/Iflin01oz1EIrNJpgE&#10;wUAvtdLz4E5V6s6Ku1Hz77uHQo+P970/rnZQM0++d6LhZZuAYmmc6aXVUH8Wz6+gfCAxNDhhDXf2&#10;cDxsHvaUGbfIB89VaFUMEZ+Rhi6EMUP0TceW/NaNLJH7dpOlEOHUoploieF2wDRJdmipl9jQ0cjn&#10;jpuf6mY1pNfTJXAr7+IxL7D+wpJm1Prpcc3fQAVew7/4z10aDXFrvBJvAB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xTqu9AAAA2gAAAA8AAAAAAAAAAAAAAAAAoQIA&#10;AGRycy9kb3ducmV2LnhtbFBLBQYAAAAABAAEAPkAAACLAwAAAAA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rMMAAAADaAAAADwAAAGRycy9kb3ducmV2LnhtbESPQWvCQBSE7wX/w/KE3poXPRRNs4q1&#10;CCl4MZWeH9nXJDT7NmS3Mf57tyB4HGbmGybfTrZTIw++daJhkaSgWCpnWqk1nL8OLytQPpAY6pyw&#10;hit72G5mTzllxl3kxGMZahUh4jPS0ITQZ4i+atiST1zPEr0fN1gKUQ41moEuEW47XKbpK1pqJS40&#10;1PO+4eq3/LMalp/vH4FrOYrH3QHP31jQiFo/z6fdG6jAU3iE7+3CaFjD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96zDAAAAA2gAAAA8AAAAAAAAAAAAAAAAA&#10;oQIAAGRycy9kb3ducmV2LnhtbFBLBQYAAAAABAAEAPkAAACOAwAAAAA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K8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9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bErwQAAANsAAAAPAAAAAAAAAAAAAAAA&#10;AKECAABkcnMvZG93bnJldi54bWxQSwUGAAAAAAQABAD5AAAAjwMAAAAA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UsL0AAADbAAAADwAAAGRycy9kb3ducmV2LnhtbERPy6rCMBDdX/AfwgjurlNdiFSj+EBQ&#10;cOMD10MztsVmUppY69+bCxfczeE8Z77sbKVabnzpRMNomIBiyZwpJddwvex+p6B8IDFUOWENb/aw&#10;XPR+5pQa95ITt+eQqxgiPiUNRQh1iuizgi35oatZInd3jaUQYZOjaegVw22F4ySZoKVSYkNBNW8K&#10;zh7np9UwPqy3gXM5isfVDq833FOLWg/63WoGKnAXvuJ/997E+SP4+yUeg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dFLC9AAAA2wAAAA8AAAAAAAAAAAAAAAAAoQIA&#10;AGRycy9kb3ducmV2LnhtbFBLBQYAAAAABAAEAPkAAACLAwAAAAA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+Kx70AAADbAAAADwAAAGRycy9kb3ducmV2LnhtbERPS4vCMBC+L/gfwgje1qk9yFKN4gNB&#10;YS+r4nloxrbYTEoTa/33G0HwNh/fc+bL3taq49ZXTjRMxgkoltyZSgoN59Pu+weUDySGaies4cke&#10;lovB15wy4x7yx90xFCqGiM9IQxlCkyH6vGRLfuwalshdXWspRNgWaFp6xHBbY5okU7RUSWwoqeFN&#10;yfnteLca0sN6G7iQX/G42uH5gnvqUOvRsF/NQAXuw0f8du9NnJ/C65d4AC7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Pise9AAAA2wAAAA8AAAAAAAAAAAAAAAAAoQIA&#10;AGRycy9kb3ducmV2LnhtbFBLBQYAAAAABAAEAPkAAACLAwAAAAA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vXL8AAADbAAAADwAAAGRycy9kb3ducmV2LnhtbERPTWvCQBC9F/wPywi9NRMt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MvXL8AAADbAAAADwAAAAAAAAAAAAAAAACh&#10;AgAAZHJzL2Rvd25yZXYueG1sUEsFBgAAAAAEAAQA+QAAAI0DAAAAAA==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3KL8AAADbAAAADwAAAGRycy9kb3ducmV2LnhtbERPTWvCQBC9F/wPywi9NROl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q3KL8AAADbAAAADwAAAAAAAAAAAAAAAACh&#10;AgAAZHJzL2Rvd25yZXYueG1sUEsFBgAAAAAEAAQA+QAAAI0DAAAAAA==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+GMEAAADbAAAADwAAAGRycy9kb3ducmV2LnhtbERPTYvCMBC9C/6HMAveNN0FRaqxVEFQ&#10;VKTuXrwNzdhWm0lpslr/vVlY8DaP9znzpDO1uFPrKssKPkcRCOLc6ooLBT/f6+EUhPPIGmvLpOBJ&#10;DpJFvzfHWNsHZ3Q/+UKEEHYxKii9b2IpXV6SQTeyDXHgLrY16ANsC6lbfIRwU8uvKJpIgxWHhhIb&#10;WpWU306/RoGl8zbb7u1mlz71qjl2h+X+qpUafHTpDISnzr/F/+6NDvPH8PdLO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P4YwQAAANsAAAAPAAAAAAAAAAAAAAAA&#10;AKECAABkcnMvZG93bnJldi54bWxQSwUGAAAAAAQABAD5AAAAjwMAAAAA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MxL4AAADbAAAADwAAAGRycy9kb3ducmV2LnhtbERPS4vCMBC+C/6HMII3nepBpGss3RVB&#10;YS8+2PPQzLZlm0lpYq3/fiMI3ubje84mG2yjeu587UTDYp6AYimcqaXUcL3sZ2tQPpAYapywhgd7&#10;yLbj0YZS4+5y4v4cShVDxKekoQqhTRF9UbElP3ctS+R+XWcpRNiVaDq6x3Db4DJJVmiplthQUctf&#10;FRd/55vVsDx+7gKX8i0e8z1ef/BAPWo9nQz5B6jAQ3iLX+6DifNX8PwlHo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dIzEvgAAANsAAAAPAAAAAAAAAAAAAAAAAKEC&#10;AABkcnMvZG93bnJldi54bWxQSwUGAAAAAAQABAD5AAAAjAMAAAAA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9MEAAADbAAAADwAAAGRycy9kb3ducmV2LnhtbERPTYvCMBC9C/6HMAveNN09qFRjqYKg&#10;qEjdvXgbmrGtNpPSZLX+e7Ow4G0e73PmSWdqcafWVZYVfI4iEMS51RUXCn6+18MpCOeRNdaWScGT&#10;HCSLfm+OsbYPzuh+8oUIIexiVFB638RSurwkg25kG+LAXWxr0AfYFlK3+AjhppZfUTSWBisODSU2&#10;tCopv51+jQJL52223dvNLn3qVXPsDsv9VSs1+OjSGQhPnX+L/90bHeZP4O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X0wQAAANsAAAAPAAAAAAAAAAAAAAAA&#10;AKECAABkcnMvZG93bnJldi54bWxQSwUGAAAAAAQABAD5AAAAjwMAAAAA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9Lc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s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70twQAAANsAAAAPAAAAAAAAAAAAAAAA&#10;AKECAABkcnMvZG93bnJldi54bWxQSwUGAAAAAAQABAD5AAAAjwMAAAAA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0HcEAAADbAAAADwAAAGRycy9kb3ducmV2LnhtbERPTYvCMBC9C/6HMAveNN09iFZjqYKg&#10;qEjdvXgbmrGtNpPSZLX+e7Ow4G0e73PmSWdqcafWVZYVfI4iEMS51RUXCn6+18MJCOeRNdaWScGT&#10;HCSLfm+OsbYPzuh+8oUIIexiVFB638RSurwkg25kG+LAXWxr0AfYFlK3+AjhppZfUTSWBisODSU2&#10;tCopv51+jQJL52223dvNLn3qVXPsDsv9VSs1+OjSGQhPnX+L/90bHeZP4e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fQdwQAAANsAAAAPAAAAAAAAAAAAAAAA&#10;AKECAABkcnMvZG93bnJldi54bWxQSwUGAAAAAAQABAD5AAAAjwMAAAAA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7lr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9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9e5a9AAAA2wAAAA8AAAAAAAAAAAAAAAAAoQIA&#10;AGRycy9kb3ducmV2LnhtbFBLBQYAAAAABAAEAPkAAACLAwAAAAA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yp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6Pf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7MqbAAAAA2wAAAA8AAAAAAAAAAAAAAAAA&#10;oQIAAGRycy9kb3ducmV2LnhtbFBLBQYAAAAABAAEAPkAAACOAwAAAAA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er8AAADbAAAADwAAAGRycy9kb3ducmV2LnhtbESPzYrCQBCE7wu+w9CCt7VjDrJER/EH&#10;QWEvq+K5ybRJMNMTMmOMb78jCB6Lqq+Kmi97W6uOW1850TAZJ6BYcmcqKTScT7vvH1A+kBiqnbCG&#10;J3tYLgZfc8qMe8gfd8dQqFgiPiMNZQhNhujzki35sWtYond1raUQZVugaekRy22NaZJM0VIlcaGk&#10;hjcl57fj3WpID+tt4EJ+xeNqh+cL7qlDrUfDfjUDFbgPn/Cb3pvIpfD6En8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NAer8AAADbAAAADwAAAAAAAAAAAAAAAACh&#10;AgAAZHJzL2Rvd25yZXYueG1sUEsFBgAAAAAEAAQA+QAAAI0DAAAAAA==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JSsQAAADbAAAADwAAAGRycy9kb3ducmV2LnhtbESPQWvCQBSE74L/YXlCb7oxBS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QlKxAAAANsAAAAPAAAAAAAAAAAA&#10;AAAAAKECAABkcnMvZG93bnJldi54bWxQSwUGAAAAAAQABAD5AAAAkgMAAAAA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9lcAAAADbAAAADwAAAGRycy9kb3ducmV2LnhtbESPQWvCQBSE7wX/w/KE3poXpYikWcVa&#10;hBS8mErPj+xrEpp9G7LbGP+9WxA8DjPfDJNvJ9upkQffOtGwSFJQLJUzrdQazl+HlzUoH0gMdU5Y&#10;w5U9bDezp5wy4y5y4rEMtYol4jPS0ITQZ4i+atiST1zPEr0fN1gKUQ41moEusdx2uEzTFVpqJS40&#10;1PO+4eq3/LMalp/vH4FrOYrH3QHP31jQiFo/z6fdG6jAU3iE73RhIvcK/1/iD8D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GfZXAAAAA2wAAAA8AAAAAAAAAAAAAAAAA&#10;oQIAAGRycy9kb3ducmV2LnhtbFBLBQYAAAAABAAEAPkAAACOAwAAAAA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0pcQAAADbAAAADwAAAGRycy9kb3ducmV2LnhtbESPQWvCQBSE74L/YXlCb7oxUC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DSlxAAAANsAAAAPAAAAAAAAAAAA&#10;AAAAAKECAABkcnMvZG93bnJldi54bWxQSwUGAAAAAAQABAD5AAAAkgMAAAAA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ecAAAADbAAAADwAAAGRycy9kb3ducmV2LnhtbESPzYrCQBCE74LvMLTgTTt6EMk6huyK&#10;oLAXf9hzk+lNwmZ6QmaM8e13BMFjUfVVUZtssI3qufO1Ew2LeQKKpXCmllLD9bKfrUH5QGKoccIa&#10;Huwh245HG0qNu8uJ+3MoVSwRn5KGKoQ2RfRFxZb83LUs0ft1naUQZVei6egey22DyyRZoaVa4kJF&#10;LX9VXPydb1bD8vi5C1zKt3jM93j9wQP1qPV0MuQfoAIP4R1+0QcTuRU8v8Qfg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RnnAAAAA2wAAAA8AAAAAAAAAAAAAAAAA&#10;oQIAAGRycy9kb3ducmV2LnhtbFBLBQYAAAAABAAEAPkAAACOAwAAAAA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PScQAAADbAAAADwAAAGRycy9kb3ducmV2LnhtbESPQWvCQBSE74L/YXlCb7oxh1qiq2hA&#10;SNBSol56e2Rfk7TZtyG7avz33ULB4zAz3zCrzWBacaPeNZYVzGcRCOLS6oYrBZfzfvoGwnlkja1l&#10;UvAgB5v1eLTCRNs7F3Q7+UoECLsEFdTed4mUrqzJoJvZjjh4X7Y36IPsK6l7vAe4aWUcRa/SYMNh&#10;ocaO0prKn9PVKLD0mRf50WaH7UOn3cfwvjt+a6VeJsN2CcLT4J/h/3amFcQL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Hg9JxAAAANsAAAAPAAAAAAAAAAAA&#10;AAAAAKECAABkcnMvZG93bnJldi54bWxQSwUGAAAAAAQABAD5AAAAkgMAAAAA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3kL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s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Ld5C9AAAA2wAAAA8AAAAAAAAAAAAAAAAAoQIA&#10;AGRycy9kb3ducmV2LnhtbFBLBQYAAAAABAAEAPkAAACLAwAAAAA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0+oM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uI3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T6gxAAAANsAAAAPAAAAAAAAAAAA&#10;AAAAAKECAABkcnMvZG93bnJldi54bWxQSwUGAAAAAAQABAD5AAAAkgMAAAAA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4xcEAAADbAAAADwAAAGRycy9kb3ducmV2LnhtbERP3WrCMBS+H/gO4QjeDE3nhrhqFBkU&#10;BmOMqg9wbM6aYnJSk6jd2y8Xg11+fP/r7eCsuFGInWcFT7MCBHHjdcetguOhmi5BxISs0XomBT8U&#10;YbsZPayx1P7ONd32qRU5hGOJCkxKfSllbAw5jDPfE2fu2weHKcPQSh3wnsOdlfOiWEiHHecGgz29&#10;GWrO+6tTUB0+Bvt1qu3FvjyaKry6z1TPlZqMh90KRKIh/Yv/3O9awXN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fjFwQAAANsAAAAPAAAAAAAAAAAAAAAA&#10;AKECAABkcnMvZG93bnJldi54bWxQSwUGAAAAAAQABAD5AAAAjwMAAAAA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dXsQAAADbAAAADwAAAGRycy9kb3ducmV2LnhtbESPUUvDMBSF3wX/Q7iCL+LSTRFXmw4R&#10;CgMZ0s0fcNdcm2JyU5O4df9+EYQ9Hs453+FUq8lZcaAQB88K5rMCBHHn9cC9gs9dc/8MIiZkjdYz&#10;KThRhFV9fVVhqf2RWzpsUy8yhGOJCkxKYyll7Aw5jDM/EmfvyweHKcvQSx3wmOHOykVRPEmHA+cF&#10;gyO9Geq+t79OQbN7n+zHvrU/9vHONGHpNqldKHV7M72+gEg0pUv4v73WCh7m8Pcl/wBZ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V1exAAAANsAAAAPAAAAAAAAAAAA&#10;AAAAAKECAABkcnMvZG93bnJldi54bWxQSwUGAAAAAAQABAD5AAAAkgMAAAAA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DKcQAAADbAAAADwAAAGRycy9kb3ducmV2LnhtbESP0UoDMRRE34X+Q7gFX6TNuorUtWkp&#10;woIgRbbtB9xurpvF5GabxHb9+0YQfBxm5gyzXI/OijOF2HtWcD8vQBC3XvfcKTjs69kCREzIGq1n&#10;UvBDEdaryc0SK+0v3NB5lzqRIRwrVGBSGiopY2vIYZz7gTh7nz44TFmGTuqAlwx3VpZF8SQd9pwX&#10;DA70aqj92n07BfX+fbQfx8ae7OOdqcOz26amVOp2Om5eQCQa03/4r/2mFTyU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8MpxAAAANsAAAAPAAAAAAAAAAAA&#10;AAAAAKECAABkcnMvZG93bnJldi54bWxQSwUGAAAAAAQABAD5AAAAkgMAAAAA&#10;" strokecolor="#396" strokeweight="1pt"/>
                  <v:shape id="AutoShape 33" o:spid="_x0000_s1058" type="#_x0000_t32" style="position:absolute;width:6;height:6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mssQAAADbAAAADwAAAGRycy9kb3ducmV2LnhtbESP0WoCMRRE3wv9h3ALfSmaVUvR1ShS&#10;WCiUUlb7AdfNdbM0udkmqW7/vhEEH4eZOcOsNoOz4kQhdp4VTMYFCOLG645bBV/7ajQHEROyRuuZ&#10;FPxRhM36/m6FpfZnrum0S63IEI4lKjAp9aWUsTHkMI59T5y9ow8OU5ahlTrgOcOdldOieJEOO84L&#10;Bnt6NdR8736dgmr/PtjPQ21/7POTqcLCfaR6qtTjw7Bdgkg0pFv42n7TCmYzuHz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2ayxAAAANsAAAAPAAAAAAAAAAAA&#10;AAAAAKECAABkcnMvZG93bnJldi54bWxQSwUGAAAAAAQABAD5AAAAkgMAAAAA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qicQAAADbAAAADwAAAGRycy9kb3ducmV2LnhtbESPQWvCQBSE70L/w/IK3nTTKlqjq5Si&#10;4KEUtXp/Zp9JMPs27K4m+fduoeBxmJlvmMWqNZW4k/OlZQVvwwQEcWZ1ybmC4+9m8AHCB2SNlWVS&#10;0JGH1fKlt8BU24b3dD+EXEQI+xQVFCHUqZQ+K8igH9qaOHoX6wyGKF0utcMmwk0l35NkIg2WHBcK&#10;rOmroOx6uBkFzWRd/Vz5eJ7uy+/T1J263azrlOq/tp9zEIHa8Az/t7dawWgMf1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uqJxAAAANsAAAAPAAAAAAAAAAAA&#10;AAAAAKECAABkcnMvZG93bnJldi54bWxQSwUGAAAAAAQABAD5AAAAkgMAAAAA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bXcQAAADbAAAADwAAAGRycy9kb3ducmV2LnhtbESP0UoDMRRE3wX/IVzBF2mztip127SI&#10;sFAoUrbtB9xurpulyc2axHb9e1MQfBxm5gyzWA3OijOF2HlW8DguQBA3XnfcKjjsq9EMREzIGq1n&#10;UvBDEVbL25sFltpfuKbzLrUiQziWqMCk1JdSxsaQwzj2PXH2Pn1wmLIMrdQBLxnurJwUxYt02HFe&#10;MNjTu6HmtPt2Cqr9ZrDbY22/7NODqcKr+0j1RKn7u+FtDiLRkP7Df+21VjB9hu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tdxAAAANsAAAAPAAAAAAAAAAAA&#10;AAAAAKECAABkcnMvZG93bnJldi54bWxQSwUGAAAAAAQABAD5AAAAkgMAAAAA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TFKsQAAADbAAAADwAAAGRycy9kb3ducmV2LnhtbESP0WoCMRRE3wv9h3ALfSmaVYvU1ShF&#10;WChIKav9gOvmullMbrZJqtu/bwoFH4eZOcOsNoOz4kIhdp4VTMYFCOLG645bBZ+HavQCIiZkjdYz&#10;KfihCJv1/d0KS+2vXNNln1qRIRxLVGBS6kspY2PIYRz7njh7Jx8cpixDK3XAa4Y7K6dFMZcOO84L&#10;BnvaGmrO+2+noDrsBvtxrO2XfX4yVVi491RPlXp8GF6XIBIN6Rb+b79pBb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UqxAAAANsAAAAPAAAAAAAAAAAA&#10;AAAAAKECAABkcnMvZG93bnJldi54bWxQSwUGAAAAAAQABAD5AAAAkgMAAAAA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0/sQAAADbAAAADwAAAGRycy9kb3ducmV2LnhtbESPT2vCQBTE7wW/w/KE3urGCkajq0hR&#10;6KGU+u/+zD6TYPZt2F1N8u27hYLHYWZ+wyzXnanFg5yvLCsYjxIQxLnVFRcKTsfd2wyED8gaa8uk&#10;oCcP69XgZYmZti3v6XEIhYgQ9hkqKENoMil9XpJBP7INcfSu1hkMUbpCaodthJtavifJVBqsOC6U&#10;2NBHSfntcDcK2um2/r7x6ZLuq69z6s79z7zvlXoddpsFiEBdeIb/259awSS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HT+xAAAANsAAAAPAAAAAAAAAAAA&#10;AAAAAKECAABkcnMvZG93bnJldi54bWxQSwUGAAAAAAQABAD5AAAAkgMAAAAA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gjMEAAADbAAAADwAAAGRycy9kb3ducmV2LnhtbERPz2vCMBS+C/sfwhvspuk2aF01yhgb&#10;7DDEVr2/Nc+22LyUJLPtf78cBI8f3+/1djSduJLzrWUFz4sEBHFldcu1guPha74E4QOyxs4yKZjI&#10;w3bzMFtjru3ABV3LUIsYwj5HBU0IfS6lrxoy6Be2J47c2TqDIUJXS+1wiOGmky9JkkqDLceGBnv6&#10;aKi6lH9GwZB+drsLH3+zov05Ze407d+mSamnx/F9BSLQGO7im/tbK3iNY+O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+CMwQAAANsAAAAPAAAAAAAAAAAAAAAA&#10;AKECAABkcnMvZG93bnJldi54bWxQSwUGAAAAAAQABAD5AAAAjwMAAAAA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RWMQAAADbAAAADwAAAGRycy9kb3ducmV2LnhtbESP0WoCMRRE3wv9h3ALfSmaVUvR1ShF&#10;WChIKav9gOvmullMbrZJqtu/bwoFH4eZOcOsNoOz4kIhdp4VTMYFCOLG645bBZ+HajQHEROyRuuZ&#10;FPxQhM36/m6FpfZXrumyT63IEI4lKjAp9aWUsTHkMI59T5y9kw8OU5ahlTrgNcOdldOieJEOO84L&#10;BnvaGmrO+2+noDrsBvtxrO2XfX4yVVi491RPlXp8GF6XIBIN6Rb+b79pBbMF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1FYxAAAANsAAAAPAAAAAAAAAAAA&#10;AAAAAKECAABkcnMvZG93bnJldi54bWxQSwUGAAAAAAQABAD5AAAAkgMAAAAA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LuMAAAADbAAAADwAAAGRycy9kb3ducmV2LnhtbERP3WrCMBS+H+wdwhl4MzRVZGg1yhgU&#10;hDGk6gMcm2NTlpx0SdTu7ZcLYZcf3/96OzgrbhRi51nBdFKAIG687rhVcDpW4wWImJA1Ws+k4Jci&#10;bDfPT2sstb9zTbdDakUO4ViiApNSX0oZG0MO48T3xJm7+OAwZRhaqQPec7izclYUb9Jhx7nBYE8f&#10;hprvw9UpqI6fg92fa/tj56+mCkv3leqZUqOX4X0FItGQ/sUP904rmOf1+Uv+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ni7jAAAAA2wAAAA8AAAAAAAAAAAAAAAAA&#10;oQIAAGRycy9kb3ducmV2LnhtbFBLBQYAAAAABAAEAPkAAACOAwAAAAA=&#10;" strokecolor="#396" strokeweight="1pt"/>
                </v:group>
                <v:group id="Group 41" o:spid="_x0000_s1066" style="position:absolute;left:5366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7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43" o:spid="_x0000_s1068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AQcIAAADbAAAADwAAAGRycy9kb3ducmV2LnhtbESPzWrDMBCE74G+g9hCb/E6aQn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AAQcIAAADbAAAADwAAAAAAAAAAAAAA&#10;AAChAgAAZHJzL2Rvd25yZXYueG1sUEsFBgAAAAAEAAQA+QAAAJADAAAAAA==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YNcAAAADbAAAADwAAAGRycy9kb3ducmV2LnhtbESPS4vCQBCE7wv+h6EFb2tHEZHoKD4Q&#10;XPDiA89Npk2CmZ6QGWP8987Cwh6LqvqKWqw6W6mWG1860TAaJqBYMmdKyTVcL/vvGSgfSAxVTljD&#10;mz2slr2vBaXGveTE7TnkKkLEp6ShCKFOEX1WsCU/dDVL9O6usRSibHI0Db0i3FY4TpIpWiolLhRU&#10;87bg7HF+Wg3jn80ucC5H8bje4/WGB2pR60G/W89BBe7Cf/ivfTAaJhP4/RJ/A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ZmDXAAAAA2wAAAA8AAAAAAAAAAAAAAAAA&#10;oQIAAGRycy9kb3ducmV2LnhtbFBLBQYAAAAABAAEAPkAAACOAwAAAAA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9rs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bnF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U9rsIAAADbAAAADwAAAAAAAAAAAAAA&#10;AAChAgAAZHJzL2Rvd25yZXYueG1sUEsFBgAAAAAEAAQA+QAAAJADAAAAAA==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j2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6PZwQAAANsAAAAPAAAAAAAAAAAAAAAA&#10;AKECAABkcnMvZG93bnJldi54bWxQSwUGAAAAAAQABAD5AAAAjwMAAAAA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sGQsIAAADbAAAADwAAAGRycy9kb3ducmV2LnhtbESPzWrDMBCE74G+g9hCb/E6oTTFtWzS&#10;hkAKveSHnhdra5tYK2Mpjvv2VSDQ4zAz3zB5OdlOjTz41omGRZKCYqmcaaXWcDpu56+gfCAx1Dlh&#10;Db/soSweZjllxl1lz+Mh1CpCxGekoQmhzxB91bAln7ieJXo/brAUohxqNANdI9x2uEzTF7TUSlxo&#10;qOePhqvz4WI1LD/fN4Fr+RKP6y2evnFHI2r99Dit30AFnsJ/+N7eGQ3PK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sGQsIAAADbAAAADwAAAAAAAAAAAAAA&#10;AAChAgAAZHJzL2Rvd25yZXYueG1sUEsFBgAAAAAEAAQA+QAAAJADAAAAAA==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SML4AAADbAAAADwAAAGRycy9kb3ducmV2LnhtbERPTWvCQBC9F/wPywjemklFSo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FJIwvgAAANsAAAAPAAAAAAAAAAAAAAAAAKEC&#10;AABkcnMvZG93bnJldi54bWxQSwUGAAAAAAQABAD5AAAAjAMAAAAA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3q8IAAADbAAAADwAAAGRycy9kb3ducmV2LnhtbESPzWrDMBCE74G+g9hCb/E6oZTUtWzS&#10;hkAKveSHnhdra5tYK2Mpjvv2VSDQ4zAz3zB5OdlOjTz41omGRZKCYqmcaaXWcDpu5ytQPpAY6pyw&#10;hl/2UBYPs5wy466y5/EQahUh4jPS0ITQZ4i+atiST1zPEr0fN1gKUQ41moGuEW47XKbpC1pqJS40&#10;1PNHw9X5cLEalp/vm8C1fInH9RZP37ijEbV+epzWb6ACT+E/fG/vjIbnV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g3q8IAAADbAAAADwAAAAAAAAAAAAAA&#10;AAChAgAAZHJzL2Rvd25yZXYueG1sUEsFBgAAAAAEAAQA+QAAAJADAAAAAA==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I67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ff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wjrvgAAANsAAAAPAAAAAAAAAAAAAAAAAKEC&#10;AABkcnMvZG93bnJldi54bWxQSwUGAAAAAAQABAD5AAAAjAMAAAAA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etcMEAAADbAAAADwAAAGRycy9kb3ducmV2LnhtbESPwWrDMBBE74H+g9hAb/E6gZbiWglJ&#10;Q8CBXpqYnhdra5taK2Mptvv3VaDQ4zAzb5h8N9tOjTz41omGdZKCYqmcaaXWUF5PqxdQPpAY6pyw&#10;hh/2sNs+LHLKjJvkg8dLqFWEiM9IQxNCnyH6qmFLPnE9S/S+3GApRDnUaAaaItx2uEnTZ7TUSlxo&#10;qOe3hqvvy81q2JwPx8C1vIvH/QnLTyxoRK0fl/P+FVTgOfyH/9qF0fC0hvuX+ANw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61wwQAAANsAAAAPAAAAAAAAAAAAAAAA&#10;AKECAABkcnMvZG93bnJldi54bWxQSwUGAAAAAAQABAD5AAAAjwMAAAAA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zB8EAAADbAAAADwAAAGRycy9kb3ducmV2LnhtbESPwWrDMBBE74H+g9hCb8m6hpbiRglJ&#10;g8GBXuqGnhdra5tYK2Mptvv3VSCQ4zAzb5j1dradGnnwrRMNz6sEFEvlTCu1htN3vnwD5QOJoc4J&#10;a/hjD9vNw2JNmXGTfPFYhlpFiPiMNDQh9Bmirxq25FeuZ4nerxsshSiHGs1AU4TbDtMkeUVLrcSF&#10;hnr+aLg6lxerIT3uD4Fr+RSPuxxPP1jQiFo/Pc67d1CB53AP39qF0fCSwvVL/AG4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TMHwQAAANsAAAAPAAAAAAAAAAAAAAAA&#10;AKECAABkcnMvZG93bnJldi54bWxQSwUGAAAAAAQABAD5AAAAjwMAAAAA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6N8QAAADbAAAADwAAAGRycy9kb3ducmV2LnhtbESPQWvCQBSE70L/w/IK3nTTiiKpq1hB&#10;UIxI0l56e2Rfk7TZtyG7avLvXUHwOMzMN8xi1ZlaXKh1lWUFb+MIBHFudcWFgu+v7WgOwnlkjbVl&#10;UtCTg9XyZbDAWNsrp3TJfCEChF2MCkrvm1hKl5dk0I1tQxy8X9sa9EG2hdQtXgPc1PI9imbSYMVh&#10;ocSGNiXl/9nZKLD0s0/3id0d1r3eNKfu+Jn8aaWGr936A4Snzj/Dj/ZOK5hO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3o3xAAAANsAAAAPAAAAAAAAAAAA&#10;AAAAAKECAABkcnMvZG93bnJldi54bWxQSwUGAAAAAAQABAD5AAAAkgMAAAAA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O6M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AO6MIAAADbAAAADwAAAAAAAAAAAAAA&#10;AAChAgAAZHJzL2Rvd25yZXYueG1sUEsFBgAAAAAEAAQA+QAAAJADAAAAAA==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H2MUAAADbAAAADwAAAGRycy9kb3ducmV2LnhtbESPT2vCQBTE7wW/w/IEb3WjkFKia4gB&#10;IaGW4p9Lb4/sa5I2+zZkV43fvlsoeBxm5jfMOh1NJ640uNaygsU8AkFcWd1yreB82j2/gnAeWWNn&#10;mRTcyUG6mTytMdH2xge6Hn0tAoRdggoa7/tESlc1ZNDNbU8cvC87GPRBDrXUA94C3HRyGUUv0mDL&#10;YaHBnvKGqp/jxSiw9Fkeyr0t3rK7zvuP8X27/9ZKzaZjtgLhafSP8H+70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H2MUAAADbAAAADwAAAAAAAAAA&#10;AAAAAAChAgAAZHJzL2Rvd25yZXYueG1sUEsFBgAAAAAEAAQA+QAAAJMDAAAAAA==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1BMEAAADbAAAADwAAAGRycy9kb3ducmV2LnhtbESPwWrDMBBE74H+g9hCb8k6h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jUEwQAAANsAAAAPAAAAAAAAAAAAAAAA&#10;AKECAABkcnMvZG93bnJldi54bWxQSwUGAAAAAAQABAD5AAAAjwMAAAAA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8NMUAAADbAAAADwAAAGRycy9kb3ducmV2LnhtbESPT2vCQBTE70K/w/IK3nTTgn9IXcUK&#10;gmJEkvbS2yP7mqTNvg3ZVZNv7wqCx2FmfsMsVp2pxYVaV1lW8DaOQBDnVldcKPj+2o7mIJxH1lhb&#10;JgU9OVgtXwYLjLW9ckqXzBciQNjFqKD0vomldHlJBt3YNsTB+7WtQR9kW0jd4jXATS3fo2gqDVYc&#10;FkpsaFNS/p+djQJLP/t0n9jdYd3rTXPqjp/Jn1Zq+NqtP0B46vwz/GjvtILJD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h8NMUAAADbAAAADwAAAAAAAAAA&#10;AAAAAAChAgAAZHJzL2Rvd25yZXYueG1sUEsFBgAAAAAEAAQA+QAAAJMDAAAAAA==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0E7b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QTtvgAAANsAAAAPAAAAAAAAAAAAAAAAAKEC&#10;AABkcnMvZG93bnJldi54bWxQSwUGAAAAAAQABAD5AAAAjAMAAAAA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N3cQAAADbAAAADwAAAGRycy9kb3ducmV2LnhtbESPQWvCQBSE70L/w/IK3nTTgqKpq1hB&#10;UIxI0l56e2Rfk7TZtyG7avLvXUHwOMzMN8xi1ZlaXKh1lWUFb+MIBHFudcWFgu+v7WgGwnlkjbVl&#10;UtCTg9XyZbDAWNsrp3TJfCEChF2MCkrvm1hKl5dk0I1tQxy8X9sa9EG2hdQtXgPc1PI9iqbSYMVh&#10;ocSGNiXl/9nZKLD0s0/3id0d1r3eNKfu+Jn8aaWGr936A4Snzj/Dj/ZOK5jM4f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03dxAAAANsAAAAPAAAAAAAAAAAA&#10;AAAAAKECAABkcnMvZG93bnJldi54bWxQSwUGAAAAAAQABAD5AAAAkgMAAAAA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CVrwAAADbAAAADwAAAGRycy9kb3ducmV2LnhtbERPy6rCMBDdC/5DGMHddaoLkWoUHwgK&#10;d6O3uB6asS02k9LEWv/eLC64PJz3atPbWnXc+sqJhukkAcWSO1NJoSH7O/4sQPlAYqh2whre7GGz&#10;Hg5WlBr3kgt311CoGCI+JQ1lCE2K6POSLfmJa1gid3etpRBhW6Bp6RXDbY2zJJmjpUpiQ0kN70vO&#10;H9en1TA77w6BC/kVj9sjZjc8UYdaj0f9dgkqcB++4n/3yWiYx/XxS/wBuP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fCVrwAAADbAAAADwAAAAAAAAAAAAAAAAChAgAA&#10;ZHJzL2Rvd25yZXYueG1sUEsFBgAAAAAEAAQA+QAAAIoDAAAAAA==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LZ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GPT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Ri2bAAAAA2wAAAA8AAAAAAAAAAAAAAAAA&#10;oQIAAGRycy9kb3ducmV2LnhtbFBLBQYAAAAABAAEAPkAAACOAwAAAAA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5usAAAADbAAAADwAAAGRycy9kb3ducmV2LnhtbESPwYrCQBBE7wv7D0MveFs7m4NIdBR1&#10;ERS8qMFzk+lNwmZ6QmaM8e8dQfBYVNUrar4cbKN67nztRMPPOAHFUjhTS6khP2+/p6B8IDHUOGEN&#10;d/awXHx+zCkz7iZH7k+hVBEiPiMNVQhthuiLii35sWtZovfnOkshyq5E09Etwm2DaZJM0FItcaGi&#10;ljcVF/+nq9WQ7te/gUs5iMfVFvML7qhHrUdfw2oGKvAQ3uFXe2c0TFJ4fok/A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J+brAAAAA2wAAAA8AAAAAAAAAAAAAAAAA&#10;oQIAAGRycy9kb3ducmV2LnhtbFBLBQYAAAAABAAEAPkAAACOAwAAAAA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wisQAAADbAAAADwAAAGRycy9kb3ducmV2LnhtbESPQWvCQBSE7wX/w/KE3upGC0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7CKxAAAANsAAAAPAAAAAAAAAAAA&#10;AAAAAKECAABkcnMvZG93bnJldi54bWxQSwUGAAAAAAQABAD5AAAAkgMAAAAA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EV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yHbwO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MRVwQAAANsAAAAPAAAAAAAAAAAAAAAA&#10;AKECAABkcnMvZG93bnJldi54bWxQSwUGAAAAAAQABAD5AAAAjwMAAAAA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NZcQAAADbAAAADwAAAGRycy9kb3ducmV2LnhtbESPQWvCQBSE7wX/w/KE3upGoU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6o1lxAAAANsAAAAPAAAAAAAAAAAA&#10;AAAAAKECAABkcnMvZG93bnJldi54bWxQSwUGAAAAAAQABAD5AAAAkgMAAAAA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L/ub8AAADbAAAADwAAAGRycy9kb3ducmV2LnhtbESPzYrCQBCE74LvMLTgTTt6CEvWUfxB&#10;UPCyKntuMm0SzPSEzGzMvr0jCB6LqvqKWqx6W6uOW1850TCbJqBYcmcqKTRcL/vJFygfSAzVTljD&#10;P3tYLYeDBWXGPeSHu3MoVISIz0hDGUKTIfq8ZEt+6hqW6N1caylE2RZoWnpEuK1xniQpWqokLpTU&#10;8Lbk/H7+sxrmx80ucCEn8bje4/UXD9Sh1uNRv/4GFbgPn/C7fTAa0hReX+IPw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3L/ub8AAADbAAAADwAAAAAAAAAAAAAAAACh&#10;AgAAZHJzL2Rvd25yZXYueG1sUEsFBgAAAAAEAAQA+QAAAI0DAAAAAA==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2icUAAADbAAAADwAAAGRycy9kb3ducmV2LnhtbESPT2vCQBTE7wW/w/IEb3Wjh7RE1xAD&#10;QkItxT+X3h7Z1yRt9m3Irhq/fbdQ8DjMzG+YdTqaTlxpcK1lBYt5BIK4srrlWsH5tHt+BeE8ssbO&#10;Mim4k4N0M3laY6LtjQ90PfpaBAi7BBU03veJlK5qyKCb2544eF92MOiDHGqpB7wFuOnkMopiabDl&#10;sNBgT3lD1c/xYhRY+iwP5d4Wb9ld5/3H+L7df2ulZtMxW4HwNPpH+L9daAXxC/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S2icUAAADbAAAADwAAAAAAAAAA&#10;AAAAAAChAgAAZHJzL2Rvd25yZXYueG1sUEsFBgAAAAAEAAQA+QAAAJMDAAAAAA==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b3sAAAADbAAAADwAAAGRycy9kb3ducmV2LnhtbERP3WrCMBS+H/gO4QjejJlORLQzigwK&#10;whhS9QHOmrOmmJx0Sabd2y8Xgpcf3/96OzgrrhRi51nB67QAQdx43XGr4HyqXpYgYkLWaD2Tgj+K&#10;sN2MntZYan/jmq7H1IocwrFEBSalvpQyNoYcxqnviTP37YPDlGFopQ54y+HOyllRLKTDjnODwZ7e&#10;DTWX469TUJ0+Bnv4qu2PnT+bKqzcZ6pnSk3Gw+4NRKIhPcR3914rWOSx+Uv+A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k297AAAAA2wAAAA8AAAAAAAAAAAAAAAAA&#10;oQIAAGRycy9kb3ducmV2LnhtbFBLBQYAAAAABAAEAPkAAACOAwAAAAA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+RcMAAADbAAAADwAAAGRycy9kb3ducmV2LnhtbESP0WoCMRRE3wv9h3ALvpSarRTRrVFK&#10;YUGQIqv9gNvNdbOY3GyTqOvfG6HQx2FmzjCL1eCsOFOInWcFr+MCBHHjdcetgu999TIDEROyRuuZ&#10;FFwpwmr5+LDAUvsL13TepVZkCMcSFZiU+lLK2BhyGMe+J87ewQeHKcvQSh3wkuHOyklRTKXDjvOC&#10;wZ4+DTXH3ckpqPabwW5/avtr355NFebuK9UTpUZPw8c7iERD+g//tddawXQO9y/5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ofkXDAAAA2wAAAA8AAAAAAAAAAAAA&#10;AAAAoQIAAGRycy9kb3ducmV2LnhtbFBLBQYAAAAABAAEAPkAAACRAwAAAAA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BBcEAAADbAAAADwAAAGRycy9kb3ducmV2LnhtbERP3WrCMBS+H/gO4QjeDE0nY7pqFBkU&#10;BmOMqg9wbM6aYnJSk6jd2y8Xg11+fP/r7eCsuFGInWcFT7MCBHHjdcetguOhmi5BxISs0XomBT8U&#10;YbsZPayx1P7ONd32qRU5hGOJCkxKfSllbAw5jDPfE2fu2weHKcPQSh3wnsOdlfOieJEOO84NBnt6&#10;M9Sc91enoDp8DPbrVNuLfX40VXh1n6meKzUZD7sViERD+hf/ud+1gkV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0EFwQAAANsAAAAPAAAAAAAAAAAAAAAA&#10;AKECAABkcnMvZG93bnJldi54bWxQSwUGAAAAAAQABAD5AAAAjwMAAAAA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0cMAAADbAAAADwAAAGRycy9kb3ducmV2LnhtbESPT4vCMBTE7wv7HcJb8Lam7sFqNcqy&#10;rOBBZP13fzbPtti8lCTa9tsbYcHjMDO/YebLztTiTs5XlhWMhgkI4tzqigsFx8PqcwLCB2SNtWVS&#10;0JOH5eL9bY6Zti3v6L4PhYgQ9hkqKENoMil9XpJBP7QNcfQu1hkMUbpCaodthJtafiXJWBqsOC6U&#10;2NBPSfl1fzMK2vFvvb3y8Zzuqs0pdaf+b9r3Sg0+uu8ZiEBdeIX/22utIB3B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8NHDAAAA2wAAAA8AAAAAAAAAAAAA&#10;AAAAoQIAAGRycy9kb3ducmV2LnhtbFBLBQYAAAAABAAEAPkAAACRAwAAAAA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66cQAAADbAAAADwAAAGRycy9kb3ducmV2LnhtbESP0UoDMRRE34X+Q7gFX6TNuojWtWkp&#10;woIgRbbtB9xurpvF5GabxHb9+0YQfBxm5gyzXI/OijOF2HtWcD8vQBC3XvfcKTjs69kCREzIGq1n&#10;UvBDEdaryc0SK+0v3NB5lzqRIRwrVGBSGiopY2vIYZz7gTh7nz44TFmGTuqAlwx3VpZF8Sgd9pwX&#10;DA70aqj92n07BfX+fbQfx8ae7MOdqcOz26amVOp2Om5eQCQa03/4r/2mFTyV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XrpxAAAANsAAAAPAAAAAAAAAAAA&#10;AAAAAKECAABkcnMvZG93bnJldi54bWxQSwUGAAAAAAQABAD5AAAAkgMAAAAA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csQAAADbAAAADwAAAGRycy9kb3ducmV2LnhtbESP0UoDMRRE3wX/IVzBF2mztqJ127SI&#10;sFAoUrbtB9xurpulyc2axHb9e1MQfBxm5gyzWA3OijOF2HlW8DguQBA3XnfcKjjsq9EMREzIGq1n&#10;UvBDEVbL25sFltpfuKbzLrUiQziWqMCk1JdSxsaQwzj2PXH2Pn1wmLIMrdQBLxnurJwUxbN02HFe&#10;MNjTu6HmtPt2Cqr9ZrDbY22/7NODqcKr+0j1RKn7u+FtDiLRkP7Df+21VvAyhe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d9yxAAAANsAAAAPAAAAAAAAAAAA&#10;AAAAAKECAABkcnMvZG93bnJldi54bWxQSwUGAAAAAAQABAD5AAAAkgMAAAAA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TScQAAADbAAAADwAAAGRycy9kb3ducmV2LnhtbESPT2vCQBTE7wW/w/KE3urGI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FNJxAAAANsAAAAPAAAAAAAAAAAA&#10;AAAAAKECAABkcnMvZG93bnJldi54bWxQSwUGAAAAAAQABAD5AAAAkgMAAAAA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20sQAAADbAAAADwAAAGRycy9kb3ducmV2LnhtbESPT2vCQBTE7wW/w/KE3urGg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PbSxAAAANsAAAAPAAAAAAAAAAAA&#10;AAAAAKECAABkcnMvZG93bnJldi54bWxQSwUGAAAAAAQABAD5AAAAkgMAAAAA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86sQAAADbAAAADwAAAGRycy9kb3ducmV2LnhtbESP0WoCMRRE3wv9h3CFvhTNVsTqapRS&#10;WCiUUlb7AdfNdbOY3GyTVLd/bwoFH4eZOcOst4Oz4kwhdp4VPE0KEMSN1x23Cr721XgBIiZkjdYz&#10;KfilCNvN/d0aS+0vXNN5l1qRIRxLVGBS6kspY2PIYZz4njh7Rx8cpixDK3XAS4Y7K6dFMZcOO84L&#10;Bnt6NdScdj9OQbV/H+znobbfdvZoqrB0H6meKvUwGl5WIBIN6Rb+b79pBc9z+Pu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nzqxAAAANsAAAAPAAAAAAAAAAAA&#10;AAAAAKECAABkcnMvZG93bnJldi54bWxQSwUGAAAAAAQABAD5AAAAkgMAAAAA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ZccQAAADbAAAADwAAAGRycy9kb3ducmV2LnhtbESP0WoCMRRE3wv9h3ALfSmaVaTW1ShF&#10;WChIKav9gOvmullMbrZJqtu/bwoFH4eZOcOsNoOz4kIhdp4VTMYFCOLG645bBZ+HavQCIiZkjdYz&#10;KfihCJv1/d0KS+2vXNNln1qRIRxLVGBS6kspY2PIYRz7njh7Jx8cpixDK3XAa4Y7K6dF8SwddpwX&#10;DPa0NdSc999OQXXYDfbjWNsvO3syVVi491RPlXp8GF6XIBIN6Rb+b79pBf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tlxxAAAANsAAAAPAAAAAAAAAAAA&#10;AAAAAKECAABkcnMvZG93bnJldi54bWxQSwUGAAAAAAQABAD5AAAAkgMAAAAA&#10;" strokecolor="#396" strokeweight="1pt"/>
                </v:group>
              </v:group>
              <v:group id="Group 78" o:spid="_x0000_s1103" style="position:absolute;top:6635;width:10739;height:6650" coordsize="1073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group id="Group 79" o:spid="_x0000_s1104" style="position:absolute;left:14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0" o:spid="_x0000_s1105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krL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X3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skrLwAAADbAAAADwAAAAAAAAAAAAAAAAChAgAA&#10;ZHJzL2Rvd25yZXYueG1sUEsFBgAAAAAEAAQA+QAAAIoDAAAAAA==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BN8AAAADbAAAADwAAAGRycy9kb3ducmV2LnhtbESPzYrCQBCE78K+w9ALe9OOHkSiY4i7&#10;CAp78QfPTaZNgpmekBljfPudBcFjUVVfUatssI3qufO1Ew3TSQKKpXCmllLD+bQdL0D5QGKoccIa&#10;nuwhW3+MVpQa95AD98dQqggRn5KGKoQ2RfRFxZb8xLUs0bu6zlKIsivRdPSIcNvgLEnmaKmWuFBR&#10;y98VF7fj3WqY7Tc/gUv5FY/5Fs8X3FGPWn99DvkSVOAhvMOv9s5oWEzh/0v8Ab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XgTfAAAAA2wAAAA8AAAAAAAAAAAAAAAAA&#10;oQIAAGRycy9kb3ducmV2LnhtbFBLBQYAAAAABAAEAPkAAACOAwAAAAA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fQMAAAADbAAAADwAAAGRycy9kb3ducmV2LnhtbESPwYrCQBBE78L+w9AL3rSzOYhER1EX&#10;QWEvavDcZHqTsJmekBlj/HtnQfBYVNUrarkebKN67nztRMPXNAHFUjhTS6khv+wnc1A+kBhqnLCG&#10;B3tYrz5GS8qMu8uJ+3MoVYSIz0hDFUKbIfqiYkt+6lqW6P26zlKIsivRdHSPcNtgmiQztFRLXKio&#10;5V3Fxd/5ZjWkx+134FJ+xONmj/kVD9Sj1uPPYbMAFXgI7/CrfTAa5in8f4k/A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FH0DAAAAA2wAAAA8AAAAAAAAAAAAAAAAA&#10;oQIAAGRycy9kb3ducmV2LnhtbFBLBQYAAAAABAAEAPkAAACOAwAAAAA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628EAAADbAAAADwAAAGRycy9kb3ducmV2LnhtbESPwWrDMBBE74H+g9hCb8k6D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brbwQAAANsAAAAPAAAAAAAAAAAAAAAA&#10;AKECAABkcnMvZG93bnJldi54bWxQSwUGAAAAAAQABAD5AAAAjwMAAAAA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ir8EAAADbAAAADwAAAGRycy9kb3ducmV2LnhtbESPwWrDMBBE74H+g9hCb8k6J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CKvwQAAANsAAAAPAAAAAAAAAAAAAAAA&#10;AKECAABkcnMvZG93bnJldi54bWxQSwUGAAAAAAQABAD5AAAAjwMAAAAA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NMEAAADbAAAADwAAAGRycy9kb3ducmV2LnhtbESPwWrDMBBE74H+g9hCb8k6h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rIc0wQAAANsAAAAPAAAAAAAAAAAAAAAA&#10;AKECAABkcnMvZG93bnJldi54bWxQSwUGAAAAAAQABAD5AAAAjwMAAAAA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ZQ8AAAADbAAAADwAAAGRycy9kb3ducmV2LnhtbESPzYrCQBCE74LvMLTgTTvrQSTrGLIr&#10;ggte/MFzk+lNwmZ6QmaM2bd3BMFjUVVfUetssI3qufO1Ew0f8wQUS+FMLaWGy3k3W4HygcRQ44Q1&#10;/LOHbDMerSk17i5H7k+hVBEiPiUNVQhtiuiLii35uWtZovfrOkshyq5E09E9wm2DiyRZoqVa4kJF&#10;LX9XXPydblbD4udrG7iUg3jMd3i54p561Ho6GfJPUIGH8A6/2nujYbWE55f4A3D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+GUPAAAAA2wAAAA8AAAAAAAAAAAAAAAAA&#10;oQIAAGRycy9kb3ducmV2LnhtbFBLBQYAAAAABAAEAPkAAACOAwAAAAA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82MEAAADbAAAADwAAAGRycy9kb3ducmV2LnhtbESPwWrDMBBE74H+g9hCb8k6PiTGjRKc&#10;loALvTQxPS/W1ja1VsZSHPfvq0Kgx2Fm3jC7w2x7NfHoOyca1qsEFEvtTCeNhupyWmagfCAx1Dth&#10;DT/s4bB/WOwoN+4mHzydQ6MiRHxOGtoQhhzR1y1b8is3sETvy42WQpRjg2akW4TbHtMk2aClTuJC&#10;SwO/tFx/n69WQ/p2fA3cyLt4LE5YfWJJE2r99DgXz6ACz+E/fG+XRkO2hb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MrzYwQAAANsAAAAPAAAAAAAAAAAAAAAA&#10;AKECAABkcnMvZG93bnJldi54bWxQSwUGAAAAAAQABAD5AAAAjwMAAAAA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0oqr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Wz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0oqrwAAADbAAAADwAAAAAAAAAAAAAAAAChAgAA&#10;ZHJzL2Rvd25yZXYueG1sUEsFBgAAAAAEAAQA+QAAAIoDAAAAAA==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NMcEAAADbAAAADwAAAGRycy9kb3ducmV2LnhtbESPwWrDMBBE74H+g9hCb8k6PgTHjRKc&#10;loALvSQxPS/W1ja1VsZSHPfvq0Khx2Fm3jC7w2x7NfHoOyca1qsEFEvtTCeNhup6WmagfCAx1Dth&#10;Dd/s4bB/WOwoN+4uZ54uoVERIj4nDW0IQ47o65Yt+ZUbWKL36UZLIcqxQTPSPcJtj2mSbNBSJ3Gh&#10;pYFfWq6/LjerIX07vgZu5F08FiesPrCkCbV+epyLZ1CB5/Af/muXRkO2hd8v8Qfg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4Y0xwQAAANsAAAAPAAAAAAAAAAAAAAAA&#10;AKECAABkcnMvZG93bnJldi54bWxQSwUGAAAAAAQABAD5AAAAjwMAAAAA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e2r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X1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JIXtq9AAAA2wAAAA8AAAAAAAAAAAAAAAAAoQIA&#10;AGRycy9kb3ducmV2LnhtbFBLBQYAAAAABAAEAPkAAACLAwAAAAA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X6sEAAADbAAAADwAAAGRycy9kb3ducmV2LnhtbESPwWrDMBBE74H+g9hAb/E6OZTWtRKS&#10;hoADvTQxPS/W1ja1VsZSbPfvq0Chx2Fm3jD5bradGnnwrRMN6yQFxVI500qtobyeVs+gfCAx1Dlh&#10;DT/sYbd9WOSUGTfJB4+XUKsIEZ+RhiaEPkP0VcOWfOJ6luh9ucFSiHKo0Qw0RbjtcJOmT2iplbjQ&#10;UM9vDVffl5vVsDkfjoFreReP+xOWn1jQiFo/Luf9K6jAc/gP/7ULo+FlDfcv8Qfg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hfqwQAAANsAAAAPAAAAAAAAAAAAAAAA&#10;AKECAABkcnMvZG93bnJldi54bWxQSwUGAAAAAAQABAD5AAAAjwMAAAAA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lNs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t5i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mU2xAAAANsAAAAPAAAAAAAAAAAA&#10;AAAAAKECAABkcnMvZG93bnJldi54bWxQSwUGAAAAAAQABAD5AAAAkgMAAAAA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sBsIAAADbAAAADwAAAGRycy9kb3ducmV2LnhtbESPzWrDMBCE74G+g9hCb/E6KZT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AsBsIAAADbAAAADwAAAAAAAAAAAAAA&#10;AAChAgAAZHJzL2Rvd25yZXYueG1sUEsFBgAAAAAEAAQA+QAAAJADAAAAAA==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Y2cQAAADbAAAADwAAAGRycy9kb3ducmV2LnhtbESPQWvCQBSE70L/w/IK3nTTIqKpq1hB&#10;UIxI0l56e2Rfk7TZtyG7avLvXUHwOMzMN8xi1ZlaXKh1lWUFb+MIBHFudcWFgu+v7WgGwnlkjbVl&#10;UtCTg9XyZbDAWNsrp3TJfCEChF2MCkrvm1hKl5dk0I1tQxy8X9sa9EG2hdQtXgPc1PI9iqbSYMVh&#10;ocSGNiXl/9nZKLD0s0/3id0d1r3eNKfu+Jn8aaWGr936A4Snzj/Dj/ZOK5hP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1jZxAAAANsAAAAPAAAAAAAAAAAA&#10;AAAAAKECAABkcnMvZG93bnJldi54bWxQSwUGAAAAAAQABAD5AAAAkgMAAAAA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6cIAAADbAAAADwAAAGRycy9kb3ducmV2LnhtbESPzWrDMBCE74G+g9hCb/E6gZb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6cIAAADbAAAADwAAAAAAAAAAAAAA&#10;AAChAgAAZHJzL2Rvd25yZXYueG1sUEsFBgAAAAAEAAQA+QAAAJADAAAAAA==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jNcUAAADbAAAADwAAAGRycy9kb3ducmV2LnhtbESPT2vCQBTE7wW/w/IEb3Wjh9BG1xAD&#10;QkItxT+X3h7Z1yRt9m3Irhq/fbdQ8DjMzG+YdTqaTlxpcK1lBYt5BIK4srrlWsH5tHt+AeE8ssbO&#10;Mim4k4N0M3laY6LtjQ90PfpaBAi7BBU03veJlK5qyKCb2544eF92MOiDHGqpB7wFuOnkMopiabDl&#10;sNBgT3lD1c/xYhRY+iwP5d4Wb9ld5/3H+L7df2ulZtMxW4HwNPpH+L9daAWvM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1jNcUAAADbAAAADwAAAAAAAAAA&#10;AAAAAAChAgAAZHJzL2Rvd25yZXYueG1sUEsFBgAAAAAEAAQA+QAAAJMDAAAAAA==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qBcIAAADbAAAADwAAAGRycy9kb3ducmV2LnhtbESPzWrDMBCE74G+g9hCb/E6ObSpa9mk&#10;DYEUeskPPS/W1jaxVsZSHPftq0Cgx2FmvmHycrKdGnnwrRMNiyQFxVI500qt4XTczlegfCAx1Dlh&#10;Db/soSweZjllxl1lz+Mh1CpCxGekoQmhzxB91bAln7ieJXo/brAUohxqNANdI9x2uEzTZ7TUSlxo&#10;qOePhqvz4WI1LD/fN4Fr+RKP6y2evnFHI2r99Dit30AFnsJ/+N7eGQ2vL3D7En8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sqBcIAAADbAAAADwAAAAAAAAAAAAAA&#10;AAChAgAAZHJzL2Rvd25yZXYueG1sUEsFBgAAAAAEAAQA+QAAAJADAAAAAA==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S3L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W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+Uty9AAAA2wAAAA8AAAAAAAAAAAAAAAAAoQIA&#10;AGRycy9kb3ducmV2LnhtbFBLBQYAAAAABAAEAPkAAACLAwAAAAA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b7MEAAADbAAAADwAAAGRycy9kb3ducmV2LnhtbESPwWrDMBBE74H+g9hCb8k6PoTYjRKc&#10;loALvTQxPS/W1ja1VsZSHPfvq0Kgx2Fm3jC7w2x7NfHoOyca1qsEFEvtTCeNhupyWm5B+UBiqHfC&#10;Gn7Yw2H/sNhRbtxNPng6h0ZFiPicNLQhDDmir1u25FduYInelxsthSjHBs1Itwi3PaZJskFLncSF&#10;lgZ+abn+Pl+thvTt+Bq4kXfxWJyw+sSSJtT66XEunkEFnsN/+N4ujYYsg7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BvswQAAANsAAAAPAAAAAAAAAAAAAAAA&#10;AKECAABkcnMvZG93bnJldi54bWxQSwUGAAAAAAQABAD5AAAAjwMAAAAA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l2cUAAADcAAAADwAAAGRycy9kb3ducmV2LnhtbESPQWvCQBCF70L/wzKF3sxGD6WkWUUF&#10;QWmKqL30NmSnSTQ7G7LbGP9951DwNsN78943+XJ0rRqoD41nA7MkBUVcettwZeDrvJ2+gQoR2WLr&#10;mQzcKcBy8TTJMbP+xkcaTrFSEsIhQwN1jF2mdShrchgS3xGL9uN7h1HWvtK2x5uEu1bP0/RVO2xY&#10;GmrsaFNTeT39OgOevvfHfeF3H6u73XSH8XNdXKwxL8/j6h1UpDE+zP/XOyv4qeDLMzKB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tl2cUAAADcAAAADwAAAAAAAAAA&#10;AAAAAAChAgAAZHJzL2Rvd25yZXYueG1sUEsFBgAAAAAEAAQA+QAAAJMDAAAAAA==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Vw70AAADcAAAADwAAAGRycy9kb3ducmV2LnhtbERPy6rCMBDdX/AfwgjurlNdiFSj+EBQ&#10;cOMD10MztsVmUppY69+bCxfczeE8Z77sbKVabnzpRMNomIBiyZwpJddwvex+p6B8IDFUOWENb/aw&#10;XPR+5pQa95ITt+eQqxgiPiUNRQh1iuizgi35oatZInd3jaUQYZOjaegVw22F4ySZoKVSYkNBNW8K&#10;zh7np9UwPqy3gXM5isfVDq833FOLWg/63WoGKnAXvuJ/997E+ckI/p6JF+D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d1cO9AAAA3AAAAA8AAAAAAAAAAAAAAAAAoQIA&#10;AGRycy9kb3ducmV2LnhtbFBLBQYAAAAABAAEAPkAAACLAwAAAAA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eNb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ZHffg+Ey6Qk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VeNb8AAADcAAAADwAAAAAAAAAAAAAAAACh&#10;AgAAZHJzL2Rvd25yZXYueG1sUEsFBgAAAAAEAAQA+QAAAI0DAAAAAA==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uL78AAADcAAAADwAAAGRycy9kb3ducmV2LnhtbERPTWvCQBC9F/wPywi9NRMtiKRZxVqE&#10;FLyYSs9DdpqEZmdDdhvjv3cLgrd5vM/Jt5Pt1MiDb51oWCQpKJbKmVZqDeevw8salA8khjonrOHK&#10;Hrab2VNOmXEXOfFYhlrFEPEZaWhC6DNEXzVsySeuZ4ncjxsshQiHGs1AlxhuO1ym6QottRIbGup5&#10;33D1W/5ZDcvP94/AtRzF4+6A528saEStn+fT7g1U4Ck8xHd3YeL89BX+n4kX4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PuL78AAADcAAAADwAAAAAAAAAAAAAAAACh&#10;AgAAZHJzL2Rvd25yZXYueG1sUEsFBgAAAAAEAAQA+QAAAI0DAAAAAA==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j2sAAAADcAAAADwAAAGRycy9kb3ducmV2LnhtbERPy6rCMBDdX/AfwgjurqkiItUoKgiK&#10;ivjYuBuasa02k9JErX9vBMHdHM5zRpPaFOJBlcstK+i0IxDEidU5pwpOx8X/AITzyBoLy6TgRQ4m&#10;48bfCGNtn7ynx8GnIoSwi1FB5n0ZS+mSjAy6ti2JA3exlUEfYJVKXeEzhJtCdqOoLw3mHBoyLGme&#10;UXI73I0CS+fVfrWxy/X0peflrt7ONletVKtZT4cgPNX+J/66lzrMj3rweSZcIM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QY9rAAAAA3AAAAA8AAAAAAAAAAAAAAAAA&#10;oQIAAGRycy9kb3ducmV2LnhtbFBLBQYAAAAABAAEAPkAAACOAwAAAAA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jRMIAAADcAAAADwAAAGRycy9kb3ducmV2LnhtbERP3UrDMBS+F/YO4Qy8kS11qLjadAyh&#10;IIhINx/grDlrislJl8Stvr0RBO/Ox/d7qs3krDhTiINnBbfLAgRx5/XAvYKPfbN4BBETskbrmRR8&#10;U4RNPbuqsNT+wi2dd6kXOYRjiQpMSmMpZewMOYxLPxJn7uiDw5Rh6KUOeMnhzspVUTxIhwPnBoMj&#10;PRvqPndfTkGzf53s+6G1J3t3Y5qwdm+pXSl1PZ+2TyASTelf/Od+0Xl+cQ+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LjRMIAAADcAAAADwAAAAAAAAAAAAAA&#10;AAChAgAAZHJzL2Rvd25yZXYueG1sUEsFBgAAAAAEAAQA+QAAAJADAAAAAA==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9M8IAAADcAAAADwAAAGRycy9kb3ducmV2LnhtbERP22oCMRB9L/gPYYS+FM1WROrWKFJY&#10;EIrIaj9gupluliaTNYm6/ftGKPRtDuc6q83grLhSiJ1nBc/TAgRx43XHrYKPUzV5ARETskbrmRT8&#10;UITNevSwwlL7G9d0PaZW5BCOJSowKfWllLEx5DBOfU+cuS8fHKYMQyt1wFsOd1bOimIhHXacGwz2&#10;9Gao+T5enILq9D7Yw2dtz3b+ZKqwdPtUz5R6HA/bVxCJhvQv/nPvdJ5fLOD+TL5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9M8IAAADcAAAADwAAAAAAAAAAAAAA&#10;AAChAgAAZHJzL2Rvd25yZXYueG1sUEsFBgAAAAAEAAQA+QAAAJADAAAAAA==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YqMIAAADcAAAADwAAAGRycy9kb3ducmV2LnhtbERP3UrDMBS+F/YO4Qy8kS11iLradAyh&#10;IIhINx/grDlrislJl8Stvr0RBO/Ox/d7qs3krDhTiINnBbfLAgRx5/XAvYKPfbN4BBETskbrmRR8&#10;U4RNPbuqsNT+wi2dd6kXOYRjiQpMSmMpZewMOYxLPxJn7uiDw5Rh6KUOeMnhzspVUdxLhwPnBoMj&#10;PRvqPndfTkGzf53s+6G1J3t3Y5qwdm+pXSl1PZ+2TyASTelf/Od+0Xl+8QC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YqMIAAADcAAAADwAAAAAAAAAAAAAA&#10;AAChAgAAZHJzL2Rvd25yZXYueG1sUEsFBgAAAAAEAAQA+QAAAJADAAAAAA==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xl8UAAADcAAAADwAAAGRycy9kb3ducmV2LnhtbESPT2/CMAzF70h8h8hIu0HKDrAVAkLT&#10;Ju0wofHv7jWmrWicKslo++3xYdJutt7zez+vt71r1J1CrD0bmM8yUMSFtzWXBs6nj+kLqJiQLTae&#10;ycBAEbab8WiNufUdH+h+TKWSEI45GqhSanOtY1GRwzjzLbFoVx8cJllDqW3ATsJdo5+zbKEd1iwN&#10;Fbb0VlFxO/46A93ivdnf+PyzPNRfl2W4DN+vw2DM06TfrUAl6tO/+e/60wp+JrTyjEy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axl8UAAADcAAAADwAAAAAAAAAA&#10;AAAAAAChAgAAZHJzL2Rvd25yZXYueG1sUEsFBgAAAAAEAAQA+QAAAJMDAAAAAA==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pQcIAAADcAAAADwAAAGRycy9kb3ducmV2LnhtbERP22oCMRB9L/gPYYS+FM1WStHVKFJY&#10;KEgpq37AuBk3i8lkm6S6/n1TKPRtDuc6q83grLhSiJ1nBc/TAgRx43XHrYLjoZrMQcSErNF6JgV3&#10;irBZjx5WWGp/45qu+9SKHMKxRAUmpb6UMjaGHMap74kzd/bBYcowtFIHvOVwZ+WsKF6lw45zg8Ge&#10;3gw1l/23U1AddoP9PNX2y748mSos3EeqZ0o9joftEkSiIf2L/9zvOs8vFvD7TL5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pQcIAAADcAAAADwAAAAAAAAAAAAAA&#10;AAChAgAAZHJzL2Rvd25yZXYueG1sUEsFBgAAAAAEAAQA+QAAAJADAAAAAA==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WAcUAAADcAAAADwAAAGRycy9kb3ducmV2LnhtbESP0UoDMRBF34X+QxjBF7HZFpF2bVqK&#10;sCCIyLb9gHEzbhaTyZrEdv1750HwbYZ7594zm90UvDpTykNkA4t5BYq4i3bg3sDp2NytQOWCbNFH&#10;JgM/lGG3nV1tsLbxwi2dD6VXEsK5RgOulLHWOneOAuZ5HIlF+4gpYJE19domvEh48HpZVQ864MDS&#10;4HCkJ0fd5+E7GGiOL5N/e2/9l7+/dU1ah9fSLo25uZ72j6AKTeXf/Hf9bAV/If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WAcUAAADcAAAADwAAAAAAAAAA&#10;AAAAAAChAgAAZHJzL2Rvd25yZXYueG1sUEsFBgAAAAAEAAQA+QAAAJMDAAAAAA==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O18EAAADcAAAADwAAAGRycy9kb3ducmV2LnhtbERPS4vCMBC+L/gfwgje1rQedK1GEXHB&#10;w7L4vI/N2BabSUmytv33mwVhb/PxPWe57kwtnuR8ZVlBOk5AEOdWV1wouJw/3z9A+ICssbZMCnry&#10;sF4N3paYadvykZ6nUIgYwj5DBWUITSalz0sy6Me2IY7c3TqDIUJXSO2wjeGmlpMkmUqDFceGEhva&#10;lpQ/Tj9GQTvd1d8Pvtxmx+rrOnPX/jDve6VGw26zABGoC//il3uv4/w0hb9n4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JY7XwQAAANwAAAAPAAAAAAAAAAAAAAAA&#10;AKECAABkcnMvZG93bnJldi54bWxQSwUGAAAAAAQABAD5AAAAjwMAAAAA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QoMEAAADcAAAADwAAAGRycy9kb3ducmV2LnhtbERPS4vCMBC+C/sfwizsTVM9+KhGkWWF&#10;PSzi8z42Y1tsJiWJtv33G0HwNh/fcxar1lTiQc6XlhUMBwkI4szqknMFp+OmPwXhA7LGyjIp6MjD&#10;avnRW2CqbcN7ehxCLmII+xQVFCHUqZQ+K8igH9iaOHJX6wyGCF0utcMmhptKjpJkLA2WHBsKrOm7&#10;oOx2uBsFzfin2t74dJnsy7/zxJ273azrlPr6bNdzEIHa8Ba/3L86zh+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xCgwQAAANwAAAAPAAAAAAAAAAAAAAAA&#10;AKECAABkcnMvZG93bnJldi54bWxQSwUGAAAAAAQABAD5AAAAjwMAAAAA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IdsMAAADcAAAADwAAAGRycy9kb3ducmV2LnhtbERP22oCMRB9L/QfwhT6UjSrlqKrUUph&#10;oSClrPYDxs24WZpMtkmq279vBMG3OZzrrDaDs+JEIXaeFUzGBQjixuuOWwVf+2o0BxETskbrmRT8&#10;UYTN+v5uhaX2Z67ptEutyCEcS1RgUupLKWNjyGEc+544c0cfHKYMQyt1wHMOd1ZOi+JFOuw4Nxjs&#10;6c1Q8737dQqq/Xawn4fa/tjnJ1OFhftI9VSpx4fhdQki0ZBu4qv7Xef5kxl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OSHbDAAAA3AAAAA8AAAAAAAAAAAAA&#10;AAAAoQIAAGRycy9kb3ducmV2LnhtbFBLBQYAAAAABAAEAPkAAACRAwAAAAA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QAs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MoP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fQAsIAAADcAAAADwAAAAAAAAAAAAAA&#10;AAChAgAAZHJzL2Rvd25yZXYueG1sUEsFBgAAAAAEAAQA+QAAAJADAAAAAA==&#10;" strokecolor="#396" strokeweight="1pt"/>
                <v:group id="Group 115" o:spid="_x0000_s1140" style="position:absolute;left:5379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6" o:spid="_x0000_s1141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3bar8AAADcAAAADwAAAGRycy9kb3ducmV2LnhtbERPTWuDQBC9F/oflinkVsfkIMVmI7Yl&#10;YKCXppLz4E5V6s6KuzHm33cDgd7m8T5nWyx2UDNPvneiYZ2koFgaZ3ppNdTf++cXUD6QGBqcsIYr&#10;eyh2jw9byo27yBfPx9CqGCI+Jw1dCGOO6JuOLfnEjSyR+3GTpRDh1KKZ6BLD7YCbNM3QUi+xoaOR&#10;3ztufo9nq2FzePsI3MqneCz3WJ+wohm1Xj0t5SuowEv4F9/dlYnz1xncnokX4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+3bar8AAADcAAAADwAAAAAAAAAAAAAAAACh&#10;AgAAZHJzL2Rvd25yZXYueG1sUEsFBgAAAAAEAAQA+QAAAI0DAAAAAA==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+8b4AAADcAAAADwAAAGRycy9kb3ducmV2LnhtbERPS4vCMBC+L/gfwgje1qkeVKpR1EVw&#10;wYsPPA/N2BabSWmytf57syB4m4/vOYtVZyvVcuNLJxpGwwQUS+ZMKbmGy3n3PQPlA4mhyglreLKH&#10;1bL3taDUuIccuT2FXMUQ8SlpKEKoU0SfFWzJD13NErmbayyFCJscTUOPGG4rHCfJBC2VEhsKqnlb&#10;cHY//VkN49/NT+BcDuJxvcPLFffUotaDfreegwrchY/47d6bOH80hf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oX7xvgAAANwAAAAPAAAAAAAAAAAAAAAAAKEC&#10;AABkcnMvZG93bnJldi54bWxQSwUGAAAAAAQABAD5AAAAjAMAAAAA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7qg8EAAADcAAAADwAAAGRycy9kb3ducmV2LnhtbESPQWvCQBCF74L/YRnBW53oQSR1FasI&#10;Cr1oxfOQnSah2dmQ3cb03zuHgrcZ3pv3vllvB9+YnrtYB7Ewn2VgWIrgaikt3L6ObyswMZE4aoKw&#10;hT+OsN2MR2vKXXjIhftrKo2GSMzJQpVSmyPGomJPcRZaFtW+Q+cp6dqV6Dp6aLhvcJFlS/RUizZU&#10;1PK+4uLn+ustLM4fh8SlfErE3RFvdzxRj9ZOJ8PuHUziIb3M/9cnp/hzpdVndAL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uqDwQAAANwAAAAPAAAAAAAAAAAAAAAA&#10;AKECAABkcnMvZG93bnJldi54bWxQSwUGAAAAAAQABAD5AAAAjwMAAAAA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PGL4AAADcAAAADwAAAGRycy9kb3ducmV2LnhtbERPS4vCMBC+L/gfwgje1qkeRKtR1EVw&#10;wYsPPA/N2BabSWmytf57syB4m4/vOYtVZyvVcuNLJxpGwwQUS+ZMKbmGy3n3PQXlA4mhyglreLKH&#10;1bL3taDUuIccuT2FXMUQ8SlpKEKoU0SfFWzJD13NErmbayyFCJscTUOPGG4rHCfJBC2VEhsKqnlb&#10;cHY//VkN49/NT+BcDuJxvcPLFffUotaDfreegwrchY/47d6bOH80g/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k8YvgAAANwAAAAPAAAAAAAAAAAAAAAAAKEC&#10;AABkcnMvZG93bnJldi54bWxQSwUGAAAAAAQABAD5AAAAjAMAAAAA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sOMEAAADcAAAADwAAAGRycy9kb3ducmV2LnhtbESPQWvCQBCF7wX/wzKCtzoxBynRVWxF&#10;UPBSK56H7DQJzc6G7Dam/945CL3N8N689816O/rWDNzHJoiFxTwDw1IG10hl4fp1eH0DExOJozYI&#10;W/jjCNvN5GVNhQt3+eThkiqjIRILslCn1BWIsazZU5yHjkW179B7Srr2Fbqe7hruW8yzbImeGtGG&#10;mjr+qLn8ufx6C/npfZ+4krNE3B3wesMjDWjtbDruVmASj+nf/Lw+OsXPFV+f0Qlw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Cw4wQAAANwAAAAPAAAAAAAAAAAAAAAA&#10;AKECAABkcnMvZG93bnJldi54bWxQSwUGAAAAAAQABAD5AAAAjwMAAAAA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Jo74AAADcAAAADwAAAGRycy9kb3ducmV2LnhtbERPTYvCMBC9C/sfwizsTaf2sEg1iroI&#10;Cl7U4nloZtuyzaQ02Vr/vREEb/N4n7NYDbZRPXe+dqJhOklAsRTO1FJqyC+78QyUDySGGies4c4e&#10;VsuP0YIy425y4v4cShVDxGekoQqhzRB9UbElP3EtS+R+XWcpRNiVaDq6xXDbYJok32iplthQUcvb&#10;iou/87/VkB42P4FLOYrH9Q7zK+6pR62/Pof1HFTgIbzFL/fexPnpFJ7PxAtw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aImjvgAAANwAAAAPAAAAAAAAAAAAAAAAAKEC&#10;AABkcnMvZG93bnJldi54bWxQSwUGAAAAAAQABAD5AAAAjAMAAAAA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X1L4AAADcAAAADwAAAGRycy9kb3ducmV2LnhtbERPS4vCMBC+L/gfwgje1qk9yFKN4gNB&#10;YS+r4nloxrbYTEoTa/33G0HwNh/fc+bL3taq49ZXTjRMxgkoltyZSgoN59Pu+weUDySGaies4cke&#10;lovB15wy4x7yx90xFCqGiM9IQxlCkyH6vGRLfuwalshdXWspRNgWaFp6xHBbY5okU7RUSWwoqeFN&#10;yfnteLca0sN6G7iQX/G42uH5gnvqUOvRsF/NQAXuw0f8du9NnJ+m8HomXoC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hfUvgAAANwAAAAPAAAAAAAAAAAAAAAAAKEC&#10;AABkcnMvZG93bnJldi54bWxQSwUGAAAAAAQABAD5AAAAjAMAAAAA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yT74AAADcAAAADwAAAGRycy9kb3ducmV2LnhtbERPS4vCMBC+L/gfwgje1qkV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rJPvgAAANwAAAAPAAAAAAAAAAAAAAAAAKEC&#10;AABkcnMvZG93bnJldi54bWxQSwUGAAAAAAQABAD5AAAAjAMAAAAA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qO74AAADcAAAADwAAAGRycy9kb3ducmV2LnhtbERPS4vCMBC+L/gfwgje1qlF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Hyo7vgAAANwAAAAPAAAAAAAAAAAAAAAAAKEC&#10;AABkcnMvZG93bnJldi54bWxQSwUGAAAAAAQABAD5AAAAjAMAAAAA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PoL4AAADcAAAADwAAAGRycy9kb3ducmV2LnhtbERPS4vCMBC+L/gfwgje1qkFRa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4+gvgAAANwAAAAPAAAAAAAAAAAAAAAAAKEC&#10;AABkcnMvZG93bnJldi54bWxQSwUGAAAAAAQABAD5AAAAjAMAAAAA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EVr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b3B/B9Jlw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EVr8AAADcAAAADwAAAAAAAAAAAAAAAACh&#10;AgAAZHJzL2Rvd25yZXYueG1sUEsFBgAAAAAEAAQA+QAAAI0DAAAAAA==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0TL8AAADcAAAADwAAAGRycy9kb3ducmV2LnhtbERPS4vCMBC+L/gfwgje1qk9qFSjqIvg&#10;ghcfeB6asS02k9Jka/33ZmFhb/PxPWe57m2tOm595UTDZJyAYsmdqaTQcL3sP+egfCAxVDthDS/2&#10;sF4NPpaUGfeUE3fnUKgYIj4jDWUITYbo85It+bFrWCJ3d62lEGFboGnpGcNtjWmSTNFSJbGhpIZ3&#10;JeeP84/VkH5vvwIXchSPmz1eb3igDrUeDfvNAlTgPvyL/9wHE+enM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20TL8AAADcAAAADwAAAAAAAAAAAAAAAACh&#10;AgAAZHJzL2Rvd25yZXYueG1sUEsFBgAAAAAEAAQA+QAAAI0DAAAAAA==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1v8YAAADcAAAADwAAAGRycy9kb3ducmV2LnhtbESPQWvCQBCF74X+h2UKvTWbeigSs4oV&#10;CkojxdhLb0N2TGKzsyG7NfHfOwehtxnem/e+yVeT69SFhtB6NvCapKCIK29brg18Hz9e5qBCRLbY&#10;eSYDVwqwWj4+5JhZP/KBLmWslYRwyNBAE2OfaR2qhhyGxPfEop384DDKOtTaDjhKuOv0LE3ftMOW&#10;paHBnjYNVb/lnzPg6Wd32BV++7m+2k3/Ne3fi7M15vlpWi9ARZriv/l+vbWCPxN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oNb/GAAAA3AAAAA8AAAAAAAAA&#10;AAAAAAAAoQIAAGRycy9kb3ducmV2LnhtbFBLBQYAAAAABAAEAPkAAACUAwAAAAA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Fpb8AAADcAAAADwAAAGRycy9kb3ducmV2LnhtbERPS4vCMBC+L/gfwgje1qk9iFajqIvg&#10;ghcfeB6asS02k9Jka/33ZmFhb/PxPWe57m2tOm595UTDZJyAYsmdqaTQcL3sP2egfCAxVDthDS/2&#10;sF4NPpaUGfeUE3fnUKgYIj4jDWUITYbo85It+bFrWCJ3d62lEGFboGnpGcNtjWmSTNFSJbGhpIZ3&#10;JeeP84/VkH5vvwIXchSPmz1eb3igDrUeDfvNAlTgPvyL/9wHE+enc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Fpb8AAADcAAAADwAAAAAAAAAAAAAAAACh&#10;AgAAZHJzL2Rvd25yZXYueG1sUEsFBgAAAAAEAAQA+QAAAI0DAAAAAA==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evZM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Hr2TGAAAA3AAAAA8AAAAAAAAA&#10;AAAAAAAAoQIAAGRycy9kb3ducmV2LnhtbFBLBQYAAAAABAAEAPkAAACUAwAAAAA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ffr4AAADcAAAADwAAAGRycy9kb3ducmV2LnhtbERPS4vCMBC+L/gfwgje1qkKItUo6iK4&#10;4MUHnodmbIvNpDTZWv+9WRC8zcf3nMWqs5VqufGlEw2jYQKKJXOmlFzD5bz7noHygcRQ5YQ1PNnD&#10;atn7WlBq3EOO3J5CrmKI+JQ0FCHUKaLPCrbkh65midzNNZZChE2OpqFHDLcVjpNkipZKiQ0F1bwt&#10;OLuf/qyG8e/mJ3AuB/G43uHlintqUetBv1vPQQXuwkf8du9NnD8Zwf8z8QJ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sR9+vgAAANwAAAAPAAAAAAAAAAAAAAAAAKEC&#10;AABkcnMvZG93bnJldi54bWxQSwUGAAAAAAQABAD5AAAAjAMAAAAA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UiMMAAADcAAAADwAAAGRycy9kb3ducmV2LnhtbERPTWvCQBC9C/0PyxR6001TkJK6hjRQ&#10;SNBSor14G7JjEs3OhuxW47/vFgre5vE+Z5VOphcXGl1nWcHzIgJBXFvdcaPge/8xfwXhPLLG3jIp&#10;uJGDdP0wW2Gi7ZUruux8I0IIuwQVtN4PiZSubsmgW9iBOHBHOxr0AY6N1CNeQ7jpZRxFS2mw49DQ&#10;4kB5S/V592MUWDqUVbm1xSa76Xz4mj7ftyet1NPjlL2B8DT5u/jfXegw/yWGv2fC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ZlIjDAAAA3AAAAA8AAAAAAAAAAAAA&#10;AAAAoQIAAGRycy9kb3ducmV2LnhtbFBLBQYAAAAABAAEAPkAAACRAwAAAAA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8kksAAAADcAAAADwAAAGRycy9kb3ducmV2LnhtbERPTUvDQBC9F/wPywje2kkTEIndllQJ&#10;tODFNngesmMSzM6G7JrGf+8WCr3N433OZjfbXk08+s6JhvUqAcVSO9NJo6E6l8sXUD6QGOqdsIY/&#10;9rDbPiw2lBt3kU+eTqFRMUR8ThraEIYc0dctW/IrN7BE7tuNlkKEY4NmpEsMtz2mSfKMljqJDS0N&#10;/NZy/XP6tRrS4/49cCMf4rEosfrCA02o9dPjXLyCCjyHu/jmPpg4P8vg+ky8A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vJJLAAAAA3AAAAA8AAAAAAAAAAAAAAAAA&#10;oQIAAGRycy9kb3ducmV2LnhtbFBLBQYAAAAABAAEAPkAAACOAwAAAAA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pZ8IAAADcAAAADwAAAGRycy9kb3ducmV2LnhtbERPTYvCMBC9C/sfwix403RXEamm4gqC&#10;RUV09+JtaMa2bjMpTdT6740geJvH+5zprDWVuFLjSssKvvoRCOLM6pJzBX+/y94YhPPIGivLpOBO&#10;DmbJR2eKsbY33tP14HMRQtjFqKDwvo6ldFlBBl3f1sSBO9nGoA+wyaVu8BbCTSW/o2gkDZYcGgqs&#10;aVFQ9n+4GAWWjuk+3djVen7Xi3rXbn82Z61U97OdT0B4av1b/HKvdJg/GMLzmXCB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pZ8IAAADcAAAADwAAAAAAAAAAAAAA&#10;AAChAgAAZHJzL2Rvd25yZXYueG1sUEsFBgAAAAAEAAQA+QAAAJADAAAAAA==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Zfb4AAADcAAAADwAAAGRycy9kb3ducmV2LnhtbERPTYvCMBC9L/gfwgje1qmKi1SjqIug&#10;4GVVPA/N2BabSWmytf57s7DgbR7vcxarzlaq5caXTjSMhgkolsyZUnINl/PucwbKBxJDlRPW8GQP&#10;q2XvY0GpcQ/54fYUchVDxKekoQihThF9VrAlP3Q1S+RurrEUImxyNA09YritcJwkX2iplNhQUM3b&#10;grP76ddqGB8234FzOYrH9Q4vV9xTi1oP+t16DipwF97if/fexPmTK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hl9vgAAANwAAAAPAAAAAAAAAAAAAAAAAKEC&#10;AABkcnMvZG93bnJldi54bWxQSwUGAAAAAAQABAD5AAAAjAMAAAAA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Si8IAAADcAAAADwAAAGRycy9kb3ducmV2LnhtbERPTWvCQBC9F/wPywi91Y0WgkRX0YCg&#10;1CJaL96G7JhEs7Mhu03iv+8KQm/zeJ8zX/amEi01rrSsYDyKQBBnVpecKzj/bD6mIJxH1lhZJgUP&#10;crBcDN7mmGjb8ZHak89FCGGXoILC+zqR0mUFGXQjWxMH7mobgz7AJpe6wS6Em0pOoiiWBksODQXW&#10;lBaU3U+/RoGly+6429vt1+qh0/rQf6/3N63U+7BfzUB46v2/+OXe6jD/M4bnM+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KSi8IAAADcAAAADwAAAAAAAAAAAAAA&#10;AAChAgAAZHJzL2Rvd25yZXYueG1sUEsFBgAAAAAEAAQA+QAAAJADAAAAAA==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ikb4AAADcAAAADwAAAGRycy9kb3ducmV2LnhtbERPTYvCMBC9L/gfwgje1qkKrlSjqIug&#10;4GVVPA/N2BabSWmytf57s7DgbR7vcxarzlaq5caXTjSMhgkolsyZUnINl/PucwbKBxJDlRPW8GQP&#10;q2XvY0GpcQ/54fYUchVDxKekoQihThF9VrAlP3Q1S+RurrEUImxyNA09YritcJwkU7RUSmwoqOZt&#10;wdn99Gs1jA+b78C5HMXjeoeXK+6pRa0H/W49BxW4C2/xv3tv4vzJF/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CKRvgAAANwAAAAPAAAAAAAAAAAAAAAAAKEC&#10;AABkcnMvZG93bnJldi54bWxQSwUGAAAAAAQABAD5AAAAjAMAAAAA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jYs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xo2LGAAAA3AAAAA8AAAAAAAAA&#10;AAAAAAAAoQIAAGRycy9kb3ducmV2LnhtbFBLBQYAAAAABAAEAPkAAACUAwAAAAA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TeL4AAADcAAAADwAAAGRycy9kb3ducmV2LnhtbERPTYvCMBC9L/gfwgje1qkKslajqIug&#10;4GVVPA/N2BabSWmytf57s7DgbR7vcxarzlaq5caXTjSMhgkolsyZUnINl/Pu8wuUDySGKies4cke&#10;Vsvex4JS4x7yw+0p5CqGiE9JQxFCnSL6rGBLfuhqlsjdXGMpRNjkaBp6xHBb4ThJpmiplNhQUM3b&#10;grP76ddqGB8234FzOYrH9Q4vV9xTi1oP+t16DipwF97if/fexPmTG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xxN4vgAAANwAAAAPAAAAAAAAAAAAAAAAAKEC&#10;AABkcnMvZG93bnJldi54bWxQSwUGAAAAAAQABAD5AAAAjAMAAAAA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cGcYAAADcAAAADwAAAGRycy9kb3ducmV2LnhtbESPQWvCQBCF74X+h2UEb83GI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3BnGAAAA3AAAAA8AAAAAAAAA&#10;AAAAAAAAoQIAAGRycy9kb3ducmV2LnhtbFBLBQYAAAAABAAEAPkAAACUAwAAAAA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ch8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NoH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ch8IAAADcAAAADwAAAAAAAAAAAAAA&#10;AAChAgAAZHJzL2Rvd25yZXYueG1sUEsFBgAAAAAEAAQA+QAAAJADAAAAAA==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C8MIAAADcAAAADwAAAGRycy9kb3ducmV2LnhtbERP3WrCMBS+H+wdwhl4M2a6ImOrRhmD&#10;giAi1T3AsTlrypKTLonavf0iCLs7H9/vWaxGZ8WZQuw9K3ieFiCIW6977hR8HuqnVxAxIWu0nknB&#10;L0VYLe/vFlhpf+GGzvvUiRzCsUIFJqWhkjK2hhzGqR+IM/flg8OUYeikDnjJ4c7KsihepMOec4PB&#10;gT4Mtd/7k1NQHzaj3R0b+2Nnj6YOb26bmlKpycP4PgeRaEz/4pt7rfP8W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HC8MIAAADcAAAADwAAAAAAAAAAAAAA&#10;AAChAgAAZHJzL2Rvd25yZXYueG1sUEsFBgAAAAAEAAQA+QAAAJADAAAAAA==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aJsIAAADcAAAADwAAAGRycy9kb3ducmV2LnhtbERPTWvCQBC9C/0PyxS86aZVtEZXKUXB&#10;Qylq9T5mxySYnQ27q0n+vVsoeJvH+5zFqjWVuJPzpWUFb8MEBHFmdcm5guPvZvABwgdkjZVlUtCR&#10;h9XypbfAVNuG93Q/hFzEEPYpKihCqFMpfVaQQT+0NXHkLtYZDBG6XGqHTQw3lXxPkok0WHJsKLCm&#10;r4Ky6+FmFDSTdfVz5eN5ui+/T1N36nazrlOq/9p+zkEEasNT/O/e6jh/PIK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iaJsIAAADcAAAADwAAAAAAAAAAAAAA&#10;AAChAgAAZHJzL2Rvd25yZXYueG1sUEsFBgAAAAAEAAQA+QAAAJADAAAAAA==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/H8IAAADcAAAADwAAAGRycy9kb3ducmV2LnhtbERP3WrCMBS+H+wdwhl4M2Y6KWOrRhmD&#10;giAi1T3AsTlrypKTLonavf0iCLs7H9/vWaxGZ8WZQuw9K3ieFiCIW6977hR8HuqnVxAxIWu0nknB&#10;L0VYLe/vFlhpf+GGzvvUiRzCsUIFJqWhkjK2hhzGqR+IM/flg8OUYeikDnjJ4c7KWVG8SIc95waD&#10;A30Yar/3J6egPmxGuzs29seWj6YOb26bmplSk4fxfQ4i0Zj+xTf3Wuf5Z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/H8IAAADcAAAADwAAAAAAAAAAAAAA&#10;AAChAgAAZHJzL2Rvd25yZXYueG1sUEsFBgAAAAAEAAQA+QAAAJADAAAAAA==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ahMMAAADcAAAADwAAAGRycy9kb3ducmV2LnhtbERP22oCMRB9L/QfwhT6UjSr2KKrUaSw&#10;UCilrPYDxs24WZpMtkmq279vBMG3OZzrrDaDs+JEIXaeFUzGBQjixuuOWwVf+2o0BxETskbrmRT8&#10;UYTN+v5uhaX2Z67ptEutyCEcS1RgUupLKWNjyGEc+544c0cfHKYMQyt1wHMOd1ZOi+JFOuw4Nxjs&#10;6dVQ8737dQqq/ftgPw+1/bGzJ1OFhftI9VSpx4dhuwSRaEg38dX9pvP82TN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YWoTDAAAA3AAAAA8AAAAAAAAAAAAA&#10;AAAAoQIAAGRycy9kb3ducmV2LnhtbFBLBQYAAAAABAAEAPkAAACRAwAAAAA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85vsIAAADcAAAADwAAAGRycy9kb3ducmV2LnhtbERPS2vCQBC+F/wPywi91Y1FokZXkaLQ&#10;Qyn1dR+zYxLMzobd1ST/vlsoeJuP7znLdWdq8SDnK8sKxqMEBHFudcWFgtNx9zYD4QOyxtoyKejJ&#10;w3o1eFlipm3Le3ocQiFiCPsMFZQhNJmUPi/JoB/ZhjhyV+sMhghdIbXDNoabWr4nSSoNVhwbSmzo&#10;o6T8drgbBW26rb9vfLpM99XXeerO/c+875V6HXabBYhAXXiK/92fOs6fpP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85vsIAAADcAAAADwAAAAAAAAAAAAAA&#10;AAChAgAAZHJzL2Rvd25yZXYueG1sUEsFBgAAAAAEAAQA+QAAAJADAAAAAA==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cJcIAAADcAAAADwAAAGRycy9kb3ducmV2LnhtbERPyWrDMBC9B/IPYgq9JXJLiVPHcgil&#10;hR5KyXqfWhPbxBoZSY3tv68Kgdzm8dbJ14NpxZWcbywreJonIIhLqxuuFBwPH7MlCB+QNbaWScFI&#10;HtbFdJJjpm3PO7ruQyViCPsMFdQhdJmUvqzJoJ/bjjhyZ+sMhghdJbXDPoabVj4nyUIabDg21NjR&#10;W03lZf9rFPSL9/b7wsefdNd8nVJ3Grev46jU48OwWYEINIS7+Ob+1HH+Swr/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OcJcIAAADcAAAADwAAAAAAAAAAAAAA&#10;AAChAgAAZHJzL2Rvd25yZXYueG1sUEsFBgAAAAAEAAQA+QAAAJADAAAAAA==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1GsUAAADcAAAADwAAAGRycy9kb3ducmV2LnhtbESP0UoDMRBF3wX/IYzgi9ispUi7Ni0i&#10;LAgiZdt+wLgZN4vJZE1iu/6981DwbYZ7594z6+0UvDpRykNkAw+zChRxF+3AvYHjoblfgsoF2aKP&#10;TAZ+KcN2c321xtrGM7d02pdeSQjnGg24UsZa69w5CphncSQW7TOmgEXW1Gub8Czhwet5VT3qgANL&#10;g8ORXhx1X/ufYKA5vE1+99H6b7+4c01ahffSzo25vZmen0AVmsq/+XL9agV/IbTyjE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n1GsUAAADcAAAADwAAAAAAAAAA&#10;AAAAAAChAgAAZHJzL2Rvd25yZXYueG1sUEsFBgAAAAAEAAQA+QAAAJMDAAAAAA==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QgcIAAADcAAAADwAAAGRycy9kb3ducmV2LnhtbERP22oCMRB9L/QfwhR8KTVbkaJbo5TC&#10;giBSVvsB0824WUwm2yTq+vdGKPRtDuc6i9XgrDhTiJ1nBa/jAgRx43XHrYLvffUyAxETskbrmRRc&#10;KcJq+fiwwFL7C9d03qVW5BCOJSowKfWllLEx5DCOfU+cuYMPDlOGoZU64CWHOysnRfEmHXacGwz2&#10;9GmoOe5OTkG13wz266e2v3b6bKowd9tUT5QaPQ0f7yASDelf/Ode6zx/Oof7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VQgcIAAADcAAAADwAAAAAAAAAAAAAA&#10;AAChAgAAZHJzL2Rvd25yZXYueG1sUEsFBgAAAAAEAAQA+QAAAJADAAAAAA==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90EBD"/>
    <w:rsid w:val="000B16B8"/>
    <w:rsid w:val="0014023B"/>
    <w:rsid w:val="00172A27"/>
    <w:rsid w:val="001A289D"/>
    <w:rsid w:val="00231AEC"/>
    <w:rsid w:val="00304F45"/>
    <w:rsid w:val="00400D30"/>
    <w:rsid w:val="004B2C73"/>
    <w:rsid w:val="005B7199"/>
    <w:rsid w:val="00657060"/>
    <w:rsid w:val="006E36DE"/>
    <w:rsid w:val="007205BA"/>
    <w:rsid w:val="007B2190"/>
    <w:rsid w:val="00865658"/>
    <w:rsid w:val="008F70A8"/>
    <w:rsid w:val="00944370"/>
    <w:rsid w:val="00963A14"/>
    <w:rsid w:val="00AA37CE"/>
    <w:rsid w:val="00B519EC"/>
    <w:rsid w:val="00B70FAD"/>
    <w:rsid w:val="00C01BE9"/>
    <w:rsid w:val="00C160C7"/>
    <w:rsid w:val="00C22D2E"/>
    <w:rsid w:val="00D72BB1"/>
    <w:rsid w:val="00F12A58"/>
    <w:rsid w:val="00F21B6E"/>
    <w:rsid w:val="00F37D0C"/>
    <w:rsid w:val="00F51BF6"/>
    <w:rsid w:val="00F716E8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box\bible\template\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0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盧泓民</cp:lastModifiedBy>
  <cp:revision>5</cp:revision>
  <cp:lastPrinted>2017-12-07T01:32:00Z</cp:lastPrinted>
  <dcterms:created xsi:type="dcterms:W3CDTF">2018-06-26T09:05:00Z</dcterms:created>
  <dcterms:modified xsi:type="dcterms:W3CDTF">2018-06-26T09:35:00Z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